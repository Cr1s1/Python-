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D637" w14:textId="77777777" w:rsidR="0004588B" w:rsidRDefault="0004588B" w:rsidP="000D7C42">
      <w:pPr>
        <w:pStyle w:val="2"/>
        <w:tabs>
          <w:tab w:val="left" w:pos="5245"/>
        </w:tabs>
        <w:spacing w:line="324" w:lineRule="auto"/>
        <w:rPr>
          <w:rFonts w:cs="T3Font_152"/>
        </w:rPr>
      </w:pPr>
      <w:r>
        <w:rPr>
          <w:rFonts w:hint="eastAsia"/>
        </w:rPr>
        <w:t xml:space="preserve">第八章 </w:t>
      </w:r>
      <w:r w:rsidRPr="00332AD3">
        <w:rPr>
          <w:rFonts w:cs="T3Font_68" w:hint="eastAsia"/>
        </w:rPr>
        <w:t>基</w:t>
      </w:r>
      <w:r w:rsidRPr="00332AD3">
        <w:rPr>
          <w:rFonts w:cs="T3Font_69" w:hint="eastAsia"/>
        </w:rPr>
        <w:t>础</w:t>
      </w:r>
      <w:r w:rsidRPr="00332AD3">
        <w:rPr>
          <w:rFonts w:cs="T3Font_74" w:hint="eastAsia"/>
        </w:rPr>
        <w:t>向</w:t>
      </w:r>
      <w:r w:rsidRPr="00332AD3">
        <w:rPr>
          <w:rFonts w:cs="T3Font_150" w:hint="eastAsia"/>
        </w:rPr>
        <w:t>应</w:t>
      </w:r>
      <w:r w:rsidRPr="00332AD3">
        <w:rPr>
          <w:rFonts w:ascii="微软雅黑" w:eastAsia="微软雅黑" w:hAnsi="微软雅黑" w:cs="微软雅黑" w:hint="eastAsia"/>
        </w:rPr>
        <w:t>⽤</w:t>
      </w:r>
      <w:r w:rsidRPr="00332AD3">
        <w:rPr>
          <w:rFonts w:cs="T3Font_21" w:hint="eastAsia"/>
        </w:rPr>
        <w:t>的</w:t>
      </w:r>
      <w:r w:rsidRPr="00332AD3">
        <w:rPr>
          <w:rFonts w:cs="T3Font_75" w:hint="eastAsia"/>
        </w:rPr>
        <w:t>过</w:t>
      </w:r>
      <w:r w:rsidRPr="00332AD3">
        <w:rPr>
          <w:rFonts w:cs="T3Font_152" w:hint="eastAsia"/>
        </w:rPr>
        <w:t>渡</w:t>
      </w:r>
      <w:r>
        <w:rPr>
          <w:rFonts w:cs="T3Font_152"/>
        </w:rPr>
        <w:tab/>
      </w:r>
      <w:r>
        <w:rPr>
          <w:rFonts w:cs="T3Font_152" w:hint="eastAsia"/>
        </w:rPr>
        <w:t>章节时长：60min</w:t>
      </w:r>
    </w:p>
    <w:p w14:paraId="4DFAC14A" w14:textId="77777777" w:rsidR="0004588B" w:rsidRDefault="0004588B" w:rsidP="000D7C42">
      <w:pPr>
        <w:pStyle w:val="afb"/>
        <w:tabs>
          <w:tab w:val="left" w:pos="5255"/>
        </w:tabs>
        <w:spacing w:line="324" w:lineRule="auto"/>
        <w:rPr>
          <w:rFonts w:asciiTheme="minorEastAsia" w:hAnsiTheme="minorEastAsia" w:cs="T3Font_125"/>
          <w:szCs w:val="21"/>
        </w:rPr>
      </w:pPr>
      <w:r w:rsidRPr="0015443B">
        <w:rPr>
          <w:rFonts w:hint="eastAsia"/>
        </w:rPr>
        <w:t xml:space="preserve">第一节 </w:t>
      </w:r>
      <w:r>
        <w:rPr>
          <w:rFonts w:hint="eastAsia"/>
        </w:rPr>
        <w:t>异常处理</w:t>
      </w:r>
      <w:r>
        <w:rPr>
          <w:rFonts w:ascii="微软雅黑" w:eastAsia="微软雅黑" w:hAnsi="微软雅黑" w:cs="微软雅黑"/>
        </w:rPr>
        <w:tab/>
      </w:r>
      <w:r>
        <w:rPr>
          <w:rFonts w:asciiTheme="minorEastAsia" w:hAnsiTheme="minorEastAsia" w:cs="T3Font_125" w:hint="eastAsia"/>
          <w:szCs w:val="21"/>
        </w:rPr>
        <w:t>5.5min</w:t>
      </w:r>
    </w:p>
    <w:p w14:paraId="27D60E66" w14:textId="77777777" w:rsidR="0004588B" w:rsidRDefault="0004588B" w:rsidP="000D7C42">
      <w:pPr>
        <w:pStyle w:val="afb"/>
        <w:tabs>
          <w:tab w:val="left" w:pos="5245"/>
        </w:tabs>
        <w:spacing w:line="324" w:lineRule="auto"/>
        <w:rPr>
          <w:rFonts w:asciiTheme="minorEastAsia" w:hAnsiTheme="minorEastAsia" w:cs="T3Font_125"/>
          <w:szCs w:val="21"/>
        </w:rPr>
      </w:pPr>
      <w:r>
        <w:rPr>
          <w:rFonts w:asciiTheme="minorEastAsia" w:hAnsiTheme="minorEastAsia" w:cs="T3Font_125" w:hint="eastAsia"/>
          <w:szCs w:val="21"/>
        </w:rPr>
        <w:t xml:space="preserve">第二节 面向对象技术简介 </w:t>
      </w:r>
      <w:r>
        <w:rPr>
          <w:rFonts w:asciiTheme="minorEastAsia" w:hAnsiTheme="minorEastAsia" w:cs="T3Font_125"/>
          <w:szCs w:val="21"/>
        </w:rPr>
        <w:t xml:space="preserve">                          </w:t>
      </w:r>
      <w:r>
        <w:rPr>
          <w:rFonts w:asciiTheme="minorEastAsia" w:hAnsiTheme="minorEastAsia" w:cs="T3Font_125" w:hint="eastAsia"/>
          <w:szCs w:val="21"/>
        </w:rPr>
        <w:t>（共18min）</w:t>
      </w:r>
    </w:p>
    <w:p w14:paraId="59F322B7" w14:textId="77777777" w:rsidR="0004588B" w:rsidRDefault="0004588B" w:rsidP="000D7C42">
      <w:pPr>
        <w:pStyle w:val="afb"/>
        <w:tabs>
          <w:tab w:val="left" w:pos="5245"/>
        </w:tabs>
        <w:spacing w:line="324" w:lineRule="auto"/>
        <w:ind w:firstLine="420"/>
        <w:rPr>
          <w:rFonts w:asciiTheme="minorEastAsia" w:hAnsiTheme="minorEastAsia" w:cs="T3Font_125"/>
          <w:szCs w:val="21"/>
        </w:rPr>
      </w:pPr>
      <w:r>
        <w:rPr>
          <w:rFonts w:asciiTheme="minorEastAsia" w:hAnsiTheme="minorEastAsia" w:cs="T3Font_125" w:hint="eastAsia"/>
          <w:szCs w:val="21"/>
        </w:rPr>
        <w:t>#</w:t>
      </w:r>
      <w:r>
        <w:rPr>
          <w:rFonts w:asciiTheme="minorEastAsia" w:hAnsiTheme="minorEastAsia" w:cs="T3Font_125"/>
          <w:szCs w:val="21"/>
        </w:rPr>
        <w:t xml:space="preserve"> </w:t>
      </w:r>
      <w:r>
        <w:rPr>
          <w:rFonts w:asciiTheme="minorEastAsia" w:hAnsiTheme="minorEastAsia" w:cs="T3Font_125" w:hint="eastAsia"/>
          <w:szCs w:val="21"/>
        </w:rPr>
        <w:t>8.2.1</w:t>
      </w:r>
      <w:r>
        <w:rPr>
          <w:rFonts w:asciiTheme="minorEastAsia" w:hAnsiTheme="minorEastAsia" w:cs="T3Font_125"/>
          <w:szCs w:val="21"/>
        </w:rPr>
        <w:t xml:space="preserve"> </w:t>
      </w:r>
      <w:r>
        <w:rPr>
          <w:rFonts w:asciiTheme="minorEastAsia" w:hAnsiTheme="minorEastAsia" w:cs="T3Font_125" w:hint="eastAsia"/>
          <w:szCs w:val="21"/>
        </w:rPr>
        <w:t xml:space="preserve">类（class） </w:t>
      </w:r>
      <w:r>
        <w:rPr>
          <w:rFonts w:asciiTheme="minorEastAsia" w:hAnsiTheme="minorEastAsia" w:cs="T3Font_125"/>
          <w:szCs w:val="21"/>
        </w:rPr>
        <w:t xml:space="preserve">                             </w:t>
      </w:r>
      <w:r>
        <w:rPr>
          <w:rFonts w:asciiTheme="minorEastAsia" w:hAnsiTheme="minorEastAsia" w:cs="T3Font_125" w:hint="eastAsia"/>
          <w:szCs w:val="21"/>
        </w:rPr>
        <w:t>6min</w:t>
      </w:r>
    </w:p>
    <w:p w14:paraId="5F87A124" w14:textId="77777777" w:rsidR="0004588B" w:rsidRDefault="0004588B" w:rsidP="000D7C42">
      <w:pPr>
        <w:pStyle w:val="afb"/>
        <w:tabs>
          <w:tab w:val="left" w:pos="5245"/>
        </w:tabs>
        <w:spacing w:line="324" w:lineRule="auto"/>
        <w:ind w:firstLine="420"/>
        <w:rPr>
          <w:rFonts w:asciiTheme="minorEastAsia" w:hAnsiTheme="minorEastAsia" w:cs="T3Font_125"/>
          <w:szCs w:val="21"/>
        </w:rPr>
      </w:pPr>
      <w:r>
        <w:rPr>
          <w:rFonts w:asciiTheme="minorEastAsia" w:hAnsiTheme="minorEastAsia" w:cs="T3Font_125" w:hint="eastAsia"/>
          <w:szCs w:val="21"/>
        </w:rPr>
        <w:t>#</w:t>
      </w:r>
      <w:r>
        <w:rPr>
          <w:rFonts w:asciiTheme="minorEastAsia" w:hAnsiTheme="minorEastAsia" w:cs="T3Font_125"/>
          <w:szCs w:val="21"/>
        </w:rPr>
        <w:t xml:space="preserve"> </w:t>
      </w:r>
      <w:r>
        <w:rPr>
          <w:rFonts w:asciiTheme="minorEastAsia" w:hAnsiTheme="minorEastAsia" w:cs="T3Font_125" w:hint="eastAsia"/>
          <w:szCs w:val="21"/>
        </w:rPr>
        <w:t>8.2.2</w:t>
      </w:r>
      <w:r>
        <w:rPr>
          <w:rFonts w:asciiTheme="minorEastAsia" w:hAnsiTheme="minorEastAsia" w:cs="T3Font_125"/>
          <w:szCs w:val="21"/>
        </w:rPr>
        <w:t xml:space="preserve"> </w:t>
      </w:r>
      <w:r>
        <w:rPr>
          <w:rFonts w:asciiTheme="minorEastAsia" w:hAnsiTheme="minorEastAsia" w:cs="T3Font_125" w:hint="eastAsia"/>
          <w:szCs w:val="21"/>
        </w:rPr>
        <w:t xml:space="preserve">构造函数（constructors） </w:t>
      </w:r>
      <w:r>
        <w:rPr>
          <w:rFonts w:asciiTheme="minorEastAsia" w:hAnsiTheme="minorEastAsia" w:cs="T3Font_125"/>
          <w:szCs w:val="21"/>
        </w:rPr>
        <w:t xml:space="preserve">                </w:t>
      </w:r>
      <w:r>
        <w:rPr>
          <w:rFonts w:asciiTheme="minorEastAsia" w:hAnsiTheme="minorEastAsia" w:cs="T3Font_125" w:hint="eastAsia"/>
          <w:szCs w:val="21"/>
        </w:rPr>
        <w:t>7min</w:t>
      </w:r>
    </w:p>
    <w:p w14:paraId="713DDA09" w14:textId="77777777" w:rsidR="0004588B" w:rsidRDefault="0004588B" w:rsidP="000D7C42">
      <w:pPr>
        <w:pStyle w:val="afb"/>
        <w:tabs>
          <w:tab w:val="left" w:pos="5245"/>
        </w:tabs>
        <w:spacing w:line="324" w:lineRule="auto"/>
        <w:ind w:firstLine="420"/>
        <w:rPr>
          <w:rFonts w:asciiTheme="minorEastAsia" w:hAnsiTheme="minorEastAsia" w:cs="T3Font_125"/>
          <w:szCs w:val="21"/>
        </w:rPr>
      </w:pPr>
      <w:r>
        <w:rPr>
          <w:rFonts w:asciiTheme="minorEastAsia" w:hAnsiTheme="minorEastAsia" w:cs="T3Font_125" w:hint="eastAsia"/>
          <w:szCs w:val="21"/>
        </w:rPr>
        <w:t>#</w:t>
      </w:r>
      <w:r>
        <w:rPr>
          <w:rFonts w:asciiTheme="minorEastAsia" w:hAnsiTheme="minorEastAsia" w:cs="T3Font_125"/>
          <w:szCs w:val="21"/>
        </w:rPr>
        <w:t xml:space="preserve"> 8.3.3 </w:t>
      </w:r>
      <w:r>
        <w:rPr>
          <w:rFonts w:asciiTheme="minorEastAsia" w:hAnsiTheme="minorEastAsia" w:cs="T3Font_125" w:hint="eastAsia"/>
          <w:szCs w:val="21"/>
        </w:rPr>
        <w:t xml:space="preserve">继承 </w:t>
      </w:r>
      <w:r>
        <w:rPr>
          <w:rFonts w:asciiTheme="minorEastAsia" w:hAnsiTheme="minorEastAsia" w:cs="T3Font_125"/>
          <w:szCs w:val="21"/>
        </w:rPr>
        <w:t xml:space="preserve">                                   </w:t>
      </w:r>
      <w:r>
        <w:rPr>
          <w:rFonts w:asciiTheme="minorEastAsia" w:hAnsiTheme="minorEastAsia" w:cs="T3Font_125" w:hint="eastAsia"/>
          <w:szCs w:val="21"/>
        </w:rPr>
        <w:t>5min</w:t>
      </w:r>
    </w:p>
    <w:p w14:paraId="6CE2840D" w14:textId="77777777" w:rsidR="0004588B" w:rsidRDefault="0004588B" w:rsidP="000D7C42">
      <w:pPr>
        <w:pStyle w:val="afb"/>
        <w:tabs>
          <w:tab w:val="left" w:pos="5245"/>
        </w:tabs>
        <w:spacing w:line="324" w:lineRule="auto"/>
        <w:rPr>
          <w:rFonts w:asciiTheme="minorEastAsia" w:hAnsiTheme="minorEastAsia" w:cs="T3Font_125"/>
          <w:szCs w:val="21"/>
        </w:rPr>
      </w:pPr>
      <w:r>
        <w:rPr>
          <w:rFonts w:asciiTheme="minorEastAsia" w:hAnsiTheme="minorEastAsia" w:cs="T3Font_125" w:hint="eastAsia"/>
          <w:szCs w:val="21"/>
        </w:rPr>
        <w:t xml:space="preserve">第三节 模块 </w:t>
      </w:r>
      <w:r>
        <w:rPr>
          <w:rFonts w:asciiTheme="minorEastAsia" w:hAnsiTheme="minorEastAsia" w:cs="T3Font_125"/>
          <w:szCs w:val="21"/>
        </w:rPr>
        <w:t xml:space="preserve">                                       </w:t>
      </w:r>
      <w:r>
        <w:rPr>
          <w:rFonts w:asciiTheme="minorEastAsia" w:hAnsiTheme="minorEastAsia" w:cs="T3Font_125" w:hint="eastAsia"/>
          <w:szCs w:val="21"/>
        </w:rPr>
        <w:t>11min</w:t>
      </w:r>
    </w:p>
    <w:p w14:paraId="48F0DF6F" w14:textId="77777777" w:rsidR="0004588B" w:rsidRDefault="0004588B" w:rsidP="000D7C42">
      <w:pPr>
        <w:pStyle w:val="afb"/>
        <w:tabs>
          <w:tab w:val="left" w:pos="5245"/>
        </w:tabs>
        <w:spacing w:line="324" w:lineRule="auto"/>
        <w:rPr>
          <w:rFonts w:asciiTheme="minorEastAsia" w:hAnsiTheme="minorEastAsia" w:cs="T3Font_125"/>
          <w:szCs w:val="21"/>
        </w:rPr>
      </w:pPr>
      <w:r>
        <w:rPr>
          <w:rFonts w:asciiTheme="minorEastAsia" w:hAnsiTheme="minorEastAsia" w:cs="T3Font_125" w:hint="eastAsia"/>
          <w:szCs w:val="21"/>
        </w:rPr>
        <w:t xml:space="preserve">第四节 包（package） </w:t>
      </w:r>
      <w:r>
        <w:rPr>
          <w:rFonts w:asciiTheme="minorEastAsia" w:hAnsiTheme="minorEastAsia" w:cs="T3Font_125"/>
          <w:szCs w:val="21"/>
        </w:rPr>
        <w:t xml:space="preserve">                              </w:t>
      </w:r>
      <w:r>
        <w:rPr>
          <w:rFonts w:asciiTheme="minorEastAsia" w:hAnsiTheme="minorEastAsia" w:cs="T3Font_125" w:hint="eastAsia"/>
          <w:szCs w:val="21"/>
        </w:rPr>
        <w:t>7min</w:t>
      </w:r>
    </w:p>
    <w:p w14:paraId="5BB870C7" w14:textId="77777777" w:rsidR="0004588B" w:rsidRDefault="0004588B" w:rsidP="000D7C42">
      <w:pPr>
        <w:pStyle w:val="afb"/>
        <w:tabs>
          <w:tab w:val="left" w:pos="5245"/>
        </w:tabs>
        <w:spacing w:line="324" w:lineRule="auto"/>
        <w:rPr>
          <w:rFonts w:asciiTheme="minorEastAsia" w:hAnsiTheme="minorEastAsia" w:cs="T3Font_125"/>
          <w:szCs w:val="21"/>
        </w:rPr>
      </w:pPr>
      <w:r>
        <w:rPr>
          <w:rFonts w:asciiTheme="minorEastAsia" w:hAnsiTheme="minorEastAsia" w:cs="T3Font_125" w:hint="eastAsia"/>
          <w:szCs w:val="21"/>
        </w:rPr>
        <w:t xml:space="preserve">第五节 生成随机值 </w:t>
      </w:r>
      <w:r>
        <w:rPr>
          <w:rFonts w:asciiTheme="minorEastAsia" w:hAnsiTheme="minorEastAsia" w:cs="T3Font_125"/>
          <w:szCs w:val="21"/>
        </w:rPr>
        <w:t xml:space="preserve">                                 </w:t>
      </w:r>
      <w:r>
        <w:rPr>
          <w:rFonts w:asciiTheme="minorEastAsia" w:hAnsiTheme="minorEastAsia" w:cs="T3Font_125" w:hint="eastAsia"/>
          <w:szCs w:val="21"/>
        </w:rPr>
        <w:t>8min</w:t>
      </w:r>
    </w:p>
    <w:p w14:paraId="4DCB58C2" w14:textId="77777777" w:rsidR="0004588B" w:rsidRDefault="0004588B" w:rsidP="000D7C42">
      <w:pPr>
        <w:pStyle w:val="afb"/>
        <w:tabs>
          <w:tab w:val="left" w:pos="5245"/>
        </w:tabs>
        <w:spacing w:line="324" w:lineRule="auto"/>
        <w:rPr>
          <w:rFonts w:asciiTheme="minorEastAsia" w:hAnsiTheme="minorEastAsia" w:cs="T3Font_125"/>
          <w:szCs w:val="21"/>
        </w:rPr>
      </w:pPr>
      <w:r>
        <w:rPr>
          <w:rFonts w:asciiTheme="minorEastAsia" w:hAnsiTheme="minorEastAsia" w:cs="T3Font_125" w:hint="eastAsia"/>
          <w:szCs w:val="21"/>
        </w:rPr>
        <w:t>第六节 使用python中的目录</w:t>
      </w:r>
      <w:r>
        <w:rPr>
          <w:rFonts w:asciiTheme="minorEastAsia" w:hAnsiTheme="minorEastAsia" w:cs="T3Font_125"/>
          <w:szCs w:val="21"/>
        </w:rPr>
        <w:t xml:space="preserve">                         </w:t>
      </w:r>
      <w:r>
        <w:rPr>
          <w:rFonts w:asciiTheme="minorEastAsia" w:hAnsiTheme="minorEastAsia" w:cs="T3Font_125" w:hint="eastAsia"/>
          <w:szCs w:val="21"/>
        </w:rPr>
        <w:t>6min</w:t>
      </w:r>
    </w:p>
    <w:p w14:paraId="0D18FBD9" w14:textId="77777777" w:rsidR="0004588B" w:rsidRDefault="0004588B" w:rsidP="000D7C42">
      <w:pPr>
        <w:pStyle w:val="afb"/>
        <w:tabs>
          <w:tab w:val="left" w:pos="5245"/>
        </w:tabs>
        <w:spacing w:line="324" w:lineRule="auto"/>
      </w:pPr>
      <w:r>
        <w:rPr>
          <w:rFonts w:asciiTheme="minorEastAsia" w:hAnsiTheme="minorEastAsia" w:cs="T3Font_125" w:hint="eastAsia"/>
          <w:szCs w:val="21"/>
        </w:rPr>
        <w:t xml:space="preserve">第七节 </w:t>
      </w:r>
      <w:r>
        <w:rPr>
          <w:color w:val="9195A3"/>
          <w:shd w:val="clear" w:color="auto" w:fill="FFFFFF"/>
        </w:rPr>
        <w:t> </w:t>
      </w:r>
      <w:r>
        <w:rPr>
          <w:color w:val="333333"/>
          <w:shd w:val="clear" w:color="auto" w:fill="FFFFFF"/>
        </w:rPr>
        <w:t>python官方的第三方库的仓库</w:t>
      </w:r>
      <w:r w:rsidRPr="005226FE">
        <w:t>PyPI</w:t>
      </w:r>
      <w:r>
        <w:t xml:space="preserve">             </w:t>
      </w:r>
      <w:r>
        <w:rPr>
          <w:rFonts w:hint="eastAsia"/>
        </w:rPr>
        <w:t>5min</w:t>
      </w:r>
    </w:p>
    <w:p w14:paraId="1282607E" w14:textId="77777777" w:rsidR="0004588B" w:rsidRDefault="0004588B" w:rsidP="000D7C42">
      <w:pPr>
        <w:pStyle w:val="afb"/>
        <w:tabs>
          <w:tab w:val="left" w:pos="5250"/>
        </w:tabs>
        <w:spacing w:line="324" w:lineRule="auto"/>
        <w:rPr>
          <w:rFonts w:ascii="微软雅黑" w:eastAsia="微软雅黑" w:hAnsi="微软雅黑" w:cs="微软雅黑"/>
          <w:color w:val="FF0000"/>
        </w:rPr>
      </w:pPr>
      <w:r w:rsidRPr="002F4BBE">
        <w:rPr>
          <w:rFonts w:hint="eastAsia"/>
          <w:color w:val="FF0000"/>
        </w:rPr>
        <w:t>补充：</w:t>
      </w:r>
      <w:r w:rsidRPr="002F4BBE">
        <w:rPr>
          <w:color w:val="FF0000"/>
        </w:rPr>
        <w:t>Anaconda</w:t>
      </w:r>
      <w:r w:rsidRPr="002F4BBE">
        <w:rPr>
          <w:rFonts w:hint="eastAsia"/>
          <w:color w:val="FF0000"/>
        </w:rPr>
        <w:t>的介绍、安装及使</w:t>
      </w:r>
      <w:r w:rsidRPr="002F4BBE">
        <w:rPr>
          <w:rFonts w:ascii="微软雅黑" w:eastAsia="微软雅黑" w:hAnsi="微软雅黑" w:cs="微软雅黑" w:hint="eastAsia"/>
          <w:color w:val="FF0000"/>
        </w:rPr>
        <w:t>⽤</w:t>
      </w:r>
      <w:r>
        <w:rPr>
          <w:rFonts w:ascii="微软雅黑" w:eastAsia="微软雅黑" w:hAnsi="微软雅黑" w:cs="微软雅黑"/>
          <w:color w:val="FF0000"/>
        </w:rPr>
        <w:tab/>
        <w:t>10min</w:t>
      </w:r>
      <w:r>
        <w:rPr>
          <w:rFonts w:ascii="微软雅黑" w:eastAsia="微软雅黑" w:hAnsi="微软雅黑" w:cs="微软雅黑" w:hint="eastAsia"/>
          <w:color w:val="FF0000"/>
        </w:rPr>
        <w:t>（估计）</w:t>
      </w:r>
    </w:p>
    <w:p w14:paraId="5AEB1DD8" w14:textId="09AC248B" w:rsidR="0004588B" w:rsidRDefault="0004588B" w:rsidP="000D7C42">
      <w:pPr>
        <w:pStyle w:val="3"/>
        <w:spacing w:before="120" w:after="120" w:line="324" w:lineRule="auto"/>
      </w:pPr>
      <w:r>
        <w:rPr>
          <w:rFonts w:hint="eastAsia"/>
        </w:rPr>
        <w:t>第一节：异常处理</w:t>
      </w:r>
    </w:p>
    <w:p w14:paraId="2C02A7D0" w14:textId="4D2EB12E" w:rsidR="006726E4" w:rsidRDefault="006726E4" w:rsidP="000D7C42">
      <w:pPr>
        <w:pStyle w:val="4"/>
        <w:spacing w:before="120" w:after="120" w:line="324" w:lineRule="auto"/>
      </w:pPr>
      <w:r>
        <w:rPr>
          <w:rFonts w:hint="eastAsia"/>
        </w:rPr>
        <w:t>什么是异常处理？</w:t>
      </w:r>
    </w:p>
    <w:p w14:paraId="1350137F" w14:textId="5C4BA2BB" w:rsidR="006726E4" w:rsidRDefault="006726E4" w:rsidP="000D7C42">
      <w:pPr>
        <w:pStyle w:val="a1"/>
        <w:spacing w:line="324" w:lineRule="auto"/>
      </w:pPr>
      <w:r>
        <w:rPr>
          <w:rFonts w:hint="eastAsia"/>
        </w:rPr>
        <w:t>当代码运行时发生错误时，程序就无法继续执行，此时需要知道错误发生的位置和类型，并对代码进行纠正。</w:t>
      </w:r>
      <w:r>
        <w:rPr>
          <w:rFonts w:hint="eastAsia"/>
        </w:rPr>
        <w:t>Python</w:t>
      </w:r>
      <w:r>
        <w:rPr>
          <w:rFonts w:hint="eastAsia"/>
        </w:rPr>
        <w:t>的异常处理通常使用</w:t>
      </w:r>
      <w:r>
        <w:rPr>
          <w:rFonts w:hint="eastAsia"/>
        </w:rPr>
        <w:t>try</w:t>
      </w:r>
      <w:r>
        <w:t>/</w:t>
      </w:r>
      <w:r>
        <w:rPr>
          <w:rFonts w:hint="eastAsia"/>
        </w:rPr>
        <w:t>except</w:t>
      </w:r>
      <w:r>
        <w:t>/finally</w:t>
      </w:r>
      <w:r>
        <w:rPr>
          <w:rFonts w:hint="eastAsia"/>
        </w:rPr>
        <w:t>语句</w:t>
      </w:r>
      <w:r w:rsidR="00EE4608">
        <w:rPr>
          <w:rFonts w:hint="eastAsia"/>
        </w:rPr>
        <w:t>检测</w:t>
      </w:r>
      <w:r w:rsidR="00EE4608">
        <w:rPr>
          <w:rFonts w:hint="eastAsia"/>
        </w:rPr>
        <w:t>try</w:t>
      </w:r>
      <w:r w:rsidR="00EE4608">
        <w:rPr>
          <w:rFonts w:hint="eastAsia"/>
        </w:rPr>
        <w:t>语句块中的错误，从而让</w:t>
      </w:r>
      <w:r w:rsidR="00EE4608">
        <w:rPr>
          <w:rFonts w:hint="eastAsia"/>
        </w:rPr>
        <w:t>except</w:t>
      </w:r>
      <w:r w:rsidR="00EE4608">
        <w:rPr>
          <w:rFonts w:hint="eastAsia"/>
        </w:rPr>
        <w:t>语句捕获异常信息并处理，或无论是否发生错误都正常执行</w:t>
      </w:r>
      <w:r w:rsidR="00EE4608">
        <w:rPr>
          <w:rFonts w:hint="eastAsia"/>
        </w:rPr>
        <w:t>finally</w:t>
      </w:r>
      <w:r w:rsidR="00EE4608">
        <w:rPr>
          <w:rFonts w:hint="eastAsia"/>
        </w:rPr>
        <w:t>语句块。</w:t>
      </w:r>
    </w:p>
    <w:p w14:paraId="5CAEC649" w14:textId="5FE03BAC" w:rsidR="00EE4608" w:rsidRDefault="00EE4608" w:rsidP="000D7C42">
      <w:pPr>
        <w:pStyle w:val="4"/>
        <w:spacing w:before="120" w:after="120" w:line="324" w:lineRule="auto"/>
      </w:pPr>
      <w:r>
        <w:rPr>
          <w:rFonts w:hint="eastAsia"/>
        </w:rPr>
        <w:t>异常处理实现</w:t>
      </w:r>
    </w:p>
    <w:p w14:paraId="50FDEAE6" w14:textId="6ADD9967" w:rsidR="00EE4608" w:rsidRDefault="00EE4608" w:rsidP="000D7C42">
      <w:pPr>
        <w:pStyle w:val="6"/>
        <w:spacing w:line="324" w:lineRule="auto"/>
      </w:pPr>
      <w:r>
        <w:t>try/except</w:t>
      </w:r>
      <w:r>
        <w:rPr>
          <w:rFonts w:hint="eastAsia"/>
        </w:rPr>
        <w:t>语句的语法：</w:t>
      </w:r>
    </w:p>
    <w:p w14:paraId="5252FC61" w14:textId="26197351" w:rsidR="00A52E7F" w:rsidRDefault="00A52E7F" w:rsidP="000D7C42">
      <w:pPr>
        <w:pStyle w:val="a1"/>
        <w:spacing w:line="324" w:lineRule="auto"/>
      </w:pPr>
      <w:r>
        <w:rPr>
          <w:rFonts w:hint="eastAsia"/>
        </w:rPr>
        <w:t>t</w:t>
      </w:r>
      <w:r>
        <w:t>ry/except</w:t>
      </w:r>
      <w:r>
        <w:rPr>
          <w:rFonts w:hint="eastAsia"/>
        </w:rPr>
        <w:t>的语法结构如下</w:t>
      </w:r>
    </w:p>
    <w:p w14:paraId="4DF953A6" w14:textId="77777777" w:rsidR="00A52E7F" w:rsidRPr="00A52E7F" w:rsidRDefault="00A52E7F" w:rsidP="000D7C42">
      <w:pPr>
        <w:pStyle w:val="a1"/>
        <w:spacing w:line="324" w:lineRule="auto"/>
        <w:rPr>
          <w:highlight w:val="lightGray"/>
        </w:rPr>
      </w:pPr>
      <w:r w:rsidRPr="00A52E7F">
        <w:rPr>
          <w:highlight w:val="lightGray"/>
        </w:rPr>
        <w:t>try:</w:t>
      </w:r>
    </w:p>
    <w:p w14:paraId="710AEC28" w14:textId="77777777" w:rsidR="00A52E7F" w:rsidRPr="00A52E7F" w:rsidRDefault="00A52E7F" w:rsidP="000D7C42">
      <w:pPr>
        <w:pStyle w:val="a1"/>
        <w:spacing w:line="324" w:lineRule="auto"/>
        <w:rPr>
          <w:highlight w:val="lightGray"/>
        </w:rPr>
      </w:pPr>
      <w:r w:rsidRPr="00A52E7F">
        <w:rPr>
          <w:highlight w:val="lightGray"/>
        </w:rPr>
        <w:t>&lt;</w:t>
      </w:r>
      <w:r w:rsidRPr="00A52E7F">
        <w:rPr>
          <w:highlight w:val="lightGray"/>
        </w:rPr>
        <w:t>语句</w:t>
      </w:r>
      <w:r w:rsidRPr="00A52E7F">
        <w:rPr>
          <w:highlight w:val="lightGray"/>
        </w:rPr>
        <w:t>&gt;        #</w:t>
      </w:r>
      <w:r w:rsidRPr="00A52E7F">
        <w:rPr>
          <w:highlight w:val="lightGray"/>
        </w:rPr>
        <w:t>运行别的代码</w:t>
      </w:r>
    </w:p>
    <w:p w14:paraId="4B12A71A" w14:textId="56511119" w:rsidR="00A52E7F" w:rsidRPr="00A52E7F" w:rsidRDefault="00A52E7F" w:rsidP="000D7C42">
      <w:pPr>
        <w:pStyle w:val="a1"/>
        <w:spacing w:line="324" w:lineRule="auto"/>
        <w:rPr>
          <w:highlight w:val="lightGray"/>
        </w:rPr>
      </w:pPr>
      <w:r w:rsidRPr="00A52E7F">
        <w:rPr>
          <w:highlight w:val="lightGray"/>
        </w:rPr>
        <w:t>except &lt;</w:t>
      </w:r>
      <w:r w:rsidR="0097636A">
        <w:rPr>
          <w:rFonts w:hint="eastAsia"/>
          <w:highlight w:val="lightGray"/>
        </w:rPr>
        <w:t>错误类型</w:t>
      </w:r>
      <w:r w:rsidRPr="00A52E7F">
        <w:rPr>
          <w:highlight w:val="lightGray"/>
        </w:rPr>
        <w:t>&gt;</w:t>
      </w:r>
      <w:r w:rsidRPr="00A52E7F">
        <w:rPr>
          <w:highlight w:val="lightGray"/>
        </w:rPr>
        <w:t>：</w:t>
      </w:r>
    </w:p>
    <w:p w14:paraId="25A171EE" w14:textId="5085F302" w:rsidR="00A52E7F" w:rsidRPr="00A52E7F" w:rsidRDefault="00A52E7F" w:rsidP="000D7C42">
      <w:pPr>
        <w:pStyle w:val="a1"/>
        <w:spacing w:line="324" w:lineRule="auto"/>
        <w:rPr>
          <w:highlight w:val="lightGray"/>
        </w:rPr>
      </w:pPr>
      <w:r w:rsidRPr="00A52E7F">
        <w:rPr>
          <w:highlight w:val="lightGray"/>
        </w:rPr>
        <w:t>&lt;</w:t>
      </w:r>
      <w:r w:rsidRPr="00A52E7F">
        <w:rPr>
          <w:highlight w:val="lightGray"/>
        </w:rPr>
        <w:t>语句</w:t>
      </w:r>
      <w:r w:rsidRPr="00A52E7F">
        <w:rPr>
          <w:highlight w:val="lightGray"/>
        </w:rPr>
        <w:t>&gt;        #</w:t>
      </w:r>
      <w:r w:rsidRPr="00A52E7F">
        <w:rPr>
          <w:highlight w:val="lightGray"/>
        </w:rPr>
        <w:t>如果在</w:t>
      </w:r>
      <w:r w:rsidRPr="00A52E7F">
        <w:rPr>
          <w:highlight w:val="lightGray"/>
        </w:rPr>
        <w:t>try</w:t>
      </w:r>
      <w:r w:rsidRPr="00A52E7F">
        <w:rPr>
          <w:highlight w:val="lightGray"/>
        </w:rPr>
        <w:t>部份引发了</w:t>
      </w:r>
      <w:r w:rsidR="0097636A">
        <w:rPr>
          <w:rFonts w:hint="eastAsia"/>
          <w:highlight w:val="lightGray"/>
        </w:rPr>
        <w:t>该类</w:t>
      </w:r>
      <w:r w:rsidRPr="00A52E7F">
        <w:rPr>
          <w:highlight w:val="lightGray"/>
        </w:rPr>
        <w:t>异常</w:t>
      </w:r>
    </w:p>
    <w:p w14:paraId="3D9C7700" w14:textId="7ABB01BF" w:rsidR="00A52E7F" w:rsidRPr="00A52E7F" w:rsidRDefault="00A52E7F" w:rsidP="000D7C42">
      <w:pPr>
        <w:pStyle w:val="a1"/>
        <w:spacing w:line="324" w:lineRule="auto"/>
        <w:rPr>
          <w:highlight w:val="lightGray"/>
        </w:rPr>
      </w:pPr>
      <w:r w:rsidRPr="00A52E7F">
        <w:rPr>
          <w:highlight w:val="lightGray"/>
        </w:rPr>
        <w:t>except &lt;</w:t>
      </w:r>
      <w:r w:rsidR="0097636A">
        <w:rPr>
          <w:rFonts w:hint="eastAsia"/>
          <w:highlight w:val="lightGray"/>
        </w:rPr>
        <w:t>错误类型</w:t>
      </w:r>
      <w:r w:rsidRPr="00A52E7F">
        <w:rPr>
          <w:highlight w:val="lightGray"/>
        </w:rPr>
        <w:t>&gt;</w:t>
      </w:r>
      <w:r w:rsidRPr="00A52E7F">
        <w:rPr>
          <w:highlight w:val="lightGray"/>
        </w:rPr>
        <w:t>，</w:t>
      </w:r>
      <w:r w:rsidRPr="00A52E7F">
        <w:rPr>
          <w:highlight w:val="lightGray"/>
        </w:rPr>
        <w:t>&lt;</w:t>
      </w:r>
      <w:r w:rsidRPr="00A52E7F">
        <w:rPr>
          <w:highlight w:val="lightGray"/>
        </w:rPr>
        <w:t>数据</w:t>
      </w:r>
      <w:r w:rsidRPr="00A52E7F">
        <w:rPr>
          <w:highlight w:val="lightGray"/>
        </w:rPr>
        <w:t>&gt;:</w:t>
      </w:r>
    </w:p>
    <w:p w14:paraId="368E160A" w14:textId="0C635F38" w:rsidR="00A52E7F" w:rsidRPr="00A52E7F" w:rsidRDefault="00A52E7F" w:rsidP="000D7C42">
      <w:pPr>
        <w:pStyle w:val="a1"/>
        <w:spacing w:line="324" w:lineRule="auto"/>
        <w:rPr>
          <w:highlight w:val="lightGray"/>
        </w:rPr>
      </w:pPr>
      <w:r w:rsidRPr="00A52E7F">
        <w:rPr>
          <w:highlight w:val="lightGray"/>
        </w:rPr>
        <w:t>&lt;</w:t>
      </w:r>
      <w:r w:rsidRPr="00A52E7F">
        <w:rPr>
          <w:highlight w:val="lightGray"/>
        </w:rPr>
        <w:t>语句</w:t>
      </w:r>
      <w:r w:rsidRPr="00A52E7F">
        <w:rPr>
          <w:highlight w:val="lightGray"/>
        </w:rPr>
        <w:t>&gt;        #</w:t>
      </w:r>
      <w:r w:rsidRPr="00A52E7F">
        <w:rPr>
          <w:highlight w:val="lightGray"/>
        </w:rPr>
        <w:t>如果引发了</w:t>
      </w:r>
      <w:r w:rsidR="0097636A">
        <w:rPr>
          <w:rFonts w:hint="eastAsia"/>
          <w:highlight w:val="lightGray"/>
        </w:rPr>
        <w:t>该类</w:t>
      </w:r>
      <w:r w:rsidRPr="00A52E7F">
        <w:rPr>
          <w:highlight w:val="lightGray"/>
        </w:rPr>
        <w:t>异常，获得附加的数据</w:t>
      </w:r>
    </w:p>
    <w:p w14:paraId="03F04BB6" w14:textId="77777777" w:rsidR="00A52E7F" w:rsidRPr="00A52E7F" w:rsidRDefault="00A52E7F" w:rsidP="000D7C42">
      <w:pPr>
        <w:pStyle w:val="a1"/>
        <w:spacing w:line="324" w:lineRule="auto"/>
        <w:rPr>
          <w:highlight w:val="lightGray"/>
        </w:rPr>
      </w:pPr>
      <w:r w:rsidRPr="00A52E7F">
        <w:rPr>
          <w:highlight w:val="lightGray"/>
        </w:rPr>
        <w:t>else:</w:t>
      </w:r>
    </w:p>
    <w:p w14:paraId="040AD27E" w14:textId="3969AE03" w:rsidR="00EE4608" w:rsidRDefault="00A52E7F" w:rsidP="000D7C42">
      <w:pPr>
        <w:pStyle w:val="a1"/>
        <w:spacing w:line="324" w:lineRule="auto"/>
        <w:rPr>
          <w:highlight w:val="lightGray"/>
        </w:rPr>
      </w:pPr>
      <w:r w:rsidRPr="00A52E7F">
        <w:rPr>
          <w:highlight w:val="lightGray"/>
        </w:rPr>
        <w:t>&lt;</w:t>
      </w:r>
      <w:r w:rsidRPr="00A52E7F">
        <w:rPr>
          <w:highlight w:val="lightGray"/>
        </w:rPr>
        <w:t>语句</w:t>
      </w:r>
      <w:r w:rsidRPr="00A52E7F">
        <w:rPr>
          <w:highlight w:val="lightGray"/>
        </w:rPr>
        <w:t>&gt;        #</w:t>
      </w:r>
      <w:r w:rsidRPr="00A52E7F">
        <w:rPr>
          <w:highlight w:val="lightGray"/>
        </w:rPr>
        <w:t>如果没有异常发生</w:t>
      </w:r>
    </w:p>
    <w:p w14:paraId="26457CC9" w14:textId="1F425269" w:rsidR="00A52E7F" w:rsidRDefault="00A52E7F" w:rsidP="000D7C42">
      <w:pPr>
        <w:pStyle w:val="6"/>
        <w:spacing w:line="324" w:lineRule="auto"/>
      </w:pPr>
      <w:r>
        <w:t>Try</w:t>
      </w:r>
      <w:r>
        <w:rPr>
          <w:rFonts w:hint="eastAsia"/>
        </w:rPr>
        <w:t>的工作原理：</w:t>
      </w:r>
    </w:p>
    <w:p w14:paraId="4E60575E" w14:textId="3B884CB8" w:rsidR="00A52E7F" w:rsidRPr="00A52E7F" w:rsidRDefault="00A52E7F" w:rsidP="000D7C42">
      <w:pPr>
        <w:pStyle w:val="a1"/>
        <w:spacing w:line="324" w:lineRule="auto"/>
      </w:pPr>
      <w:r>
        <w:rPr>
          <w:rFonts w:hint="eastAsia"/>
        </w:rPr>
        <w:lastRenderedPageBreak/>
        <w:t>尝试执行</w:t>
      </w:r>
      <w:r>
        <w:rPr>
          <w:rFonts w:hint="eastAsia"/>
        </w:rPr>
        <w:t>try</w:t>
      </w:r>
      <w:r>
        <w:rPr>
          <w:rFonts w:hint="eastAsia"/>
        </w:rPr>
        <w:t>语句后的代码，若出现与</w:t>
      </w:r>
      <w:r w:rsidR="00C7002B">
        <w:rPr>
          <w:rFonts w:hint="eastAsia"/>
        </w:rPr>
        <w:t>异常则执行</w:t>
      </w:r>
      <w:r w:rsidR="00C7002B">
        <w:rPr>
          <w:rFonts w:hint="eastAsia"/>
        </w:rPr>
        <w:t>except</w:t>
      </w:r>
      <w:r w:rsidR="00C7002B">
        <w:rPr>
          <w:rFonts w:hint="eastAsia"/>
        </w:rPr>
        <w:t>语句，不出现则执行</w:t>
      </w:r>
      <w:r w:rsidR="00C7002B">
        <w:rPr>
          <w:rFonts w:hint="eastAsia"/>
        </w:rPr>
        <w:t>else</w:t>
      </w:r>
      <w:r w:rsidR="00C7002B">
        <w:rPr>
          <w:rFonts w:hint="eastAsia"/>
        </w:rPr>
        <w:t>语句（如果有</w:t>
      </w:r>
      <w:r w:rsidR="00C7002B">
        <w:rPr>
          <w:rFonts w:hint="eastAsia"/>
        </w:rPr>
        <w:t>else</w:t>
      </w:r>
      <w:r w:rsidR="00C7002B">
        <w:rPr>
          <w:rFonts w:hint="eastAsia"/>
        </w:rPr>
        <w:t>语句的话）。其中，</w:t>
      </w:r>
      <w:r w:rsidR="00C7002B">
        <w:rPr>
          <w:rFonts w:hint="eastAsia"/>
        </w:rPr>
        <w:t>except</w:t>
      </w:r>
      <w:r w:rsidR="00C7002B">
        <w:rPr>
          <w:rFonts w:hint="eastAsia"/>
        </w:rPr>
        <w:t>可以以错误类型分成多个，出现指定类型的错误则执行相应的</w:t>
      </w:r>
      <w:r w:rsidR="00C7002B">
        <w:rPr>
          <w:rFonts w:hint="eastAsia"/>
        </w:rPr>
        <w:t>except</w:t>
      </w:r>
      <w:r w:rsidR="00C7002B">
        <w:rPr>
          <w:rFonts w:hint="eastAsia"/>
        </w:rPr>
        <w:t>语句。</w:t>
      </w:r>
    </w:p>
    <w:p w14:paraId="22FDEA28" w14:textId="599A681E" w:rsidR="00EE4608" w:rsidRDefault="00EE4608" w:rsidP="000D7C42">
      <w:pPr>
        <w:pStyle w:val="6"/>
        <w:spacing w:line="324" w:lineRule="auto"/>
      </w:pPr>
      <w:r>
        <w:rPr>
          <w:rFonts w:hint="eastAsia"/>
        </w:rPr>
        <w:t>try</w:t>
      </w:r>
      <w:r>
        <w:t>/except</w:t>
      </w:r>
      <w:r>
        <w:rPr>
          <w:rFonts w:hint="eastAsia"/>
        </w:rPr>
        <w:t>语句使用举例:</w:t>
      </w:r>
    </w:p>
    <w:p w14:paraId="212803F0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try:</w:t>
      </w:r>
    </w:p>
    <w:p w14:paraId="172BC4F7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proofErr w:type="spellStart"/>
      <w:r w:rsidRPr="00C7002B">
        <w:rPr>
          <w:highlight w:val="lightGray"/>
        </w:rPr>
        <w:t>fh</w:t>
      </w:r>
      <w:proofErr w:type="spellEnd"/>
      <w:r w:rsidRPr="00C7002B">
        <w:rPr>
          <w:highlight w:val="lightGray"/>
        </w:rPr>
        <w:t xml:space="preserve"> = </w:t>
      </w:r>
      <w:proofErr w:type="gramStart"/>
      <w:r w:rsidRPr="00C7002B">
        <w:rPr>
          <w:highlight w:val="lightGray"/>
        </w:rPr>
        <w:t>open(</w:t>
      </w:r>
      <w:proofErr w:type="gramEnd"/>
      <w:r w:rsidRPr="00C7002B">
        <w:rPr>
          <w:highlight w:val="lightGray"/>
        </w:rPr>
        <w:t>"</w:t>
      </w:r>
      <w:proofErr w:type="spellStart"/>
      <w:r w:rsidRPr="00C7002B">
        <w:rPr>
          <w:highlight w:val="lightGray"/>
        </w:rPr>
        <w:t>testfile</w:t>
      </w:r>
      <w:proofErr w:type="spellEnd"/>
      <w:r w:rsidRPr="00C7002B">
        <w:rPr>
          <w:highlight w:val="lightGray"/>
        </w:rPr>
        <w:t>", "w")</w:t>
      </w:r>
    </w:p>
    <w:p w14:paraId="052FE2BE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proofErr w:type="spellStart"/>
      <w:r w:rsidRPr="00C7002B">
        <w:rPr>
          <w:highlight w:val="lightGray"/>
        </w:rPr>
        <w:t>fh.write</w:t>
      </w:r>
      <w:proofErr w:type="spellEnd"/>
      <w:r w:rsidRPr="00C7002B">
        <w:rPr>
          <w:highlight w:val="lightGray"/>
        </w:rPr>
        <w:t>("</w:t>
      </w:r>
      <w:r w:rsidRPr="00C7002B">
        <w:rPr>
          <w:highlight w:val="lightGray"/>
        </w:rPr>
        <w:t>这是一个测试文件，用于测试异常</w:t>
      </w:r>
      <w:r w:rsidRPr="00C7002B">
        <w:rPr>
          <w:highlight w:val="lightGray"/>
        </w:rPr>
        <w:t>!!")</w:t>
      </w:r>
    </w:p>
    <w:p w14:paraId="191A508B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except </w:t>
      </w:r>
      <w:proofErr w:type="spellStart"/>
      <w:r w:rsidRPr="00C7002B">
        <w:rPr>
          <w:highlight w:val="lightGray"/>
        </w:rPr>
        <w:t>IOError</w:t>
      </w:r>
      <w:proofErr w:type="spellEnd"/>
      <w:r w:rsidRPr="00C7002B">
        <w:rPr>
          <w:highlight w:val="lightGray"/>
        </w:rPr>
        <w:t>:</w:t>
      </w:r>
    </w:p>
    <w:p w14:paraId="21909CD8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print "Error: </w:t>
      </w:r>
      <w:r w:rsidRPr="00C7002B">
        <w:rPr>
          <w:highlight w:val="lightGray"/>
        </w:rPr>
        <w:t>没有找到文件或读取文件失败</w:t>
      </w:r>
      <w:r w:rsidRPr="00C7002B">
        <w:rPr>
          <w:highlight w:val="lightGray"/>
        </w:rPr>
        <w:t>"</w:t>
      </w:r>
    </w:p>
    <w:p w14:paraId="43DDD4B9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else:</w:t>
      </w:r>
    </w:p>
    <w:p w14:paraId="30369746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print "</w:t>
      </w:r>
      <w:r w:rsidRPr="00C7002B">
        <w:rPr>
          <w:highlight w:val="lightGray"/>
        </w:rPr>
        <w:t>内容写入文件成功</w:t>
      </w:r>
      <w:r w:rsidRPr="00C7002B">
        <w:rPr>
          <w:highlight w:val="lightGray"/>
        </w:rPr>
        <w:t>"</w:t>
      </w:r>
    </w:p>
    <w:p w14:paraId="13992D1B" w14:textId="44E14B90" w:rsidR="00EE4608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proofErr w:type="spellStart"/>
      <w:proofErr w:type="gramStart"/>
      <w:r w:rsidRPr="00C7002B">
        <w:rPr>
          <w:highlight w:val="lightGray"/>
        </w:rPr>
        <w:t>fh.close</w:t>
      </w:r>
      <w:proofErr w:type="spellEnd"/>
      <w:proofErr w:type="gramEnd"/>
      <w:r w:rsidRPr="00C7002B">
        <w:rPr>
          <w:highlight w:val="lightGray"/>
        </w:rPr>
        <w:t>()</w:t>
      </w:r>
    </w:p>
    <w:p w14:paraId="121CB15A" w14:textId="29F88B2F" w:rsidR="00C7002B" w:rsidRPr="00C7002B" w:rsidRDefault="00C7002B" w:rsidP="000D7C42">
      <w:pPr>
        <w:pStyle w:val="a1"/>
        <w:spacing w:line="324" w:lineRule="auto"/>
      </w:pPr>
      <w:r w:rsidRPr="00C7002B">
        <w:rPr>
          <w:rFonts w:hint="eastAsia"/>
        </w:rPr>
        <w:t>代码解释：执行</w:t>
      </w:r>
      <w:r w:rsidRPr="00C7002B">
        <w:rPr>
          <w:rFonts w:hint="eastAsia"/>
        </w:rPr>
        <w:t>try</w:t>
      </w:r>
      <w:r w:rsidRPr="00C7002B">
        <w:rPr>
          <w:rFonts w:hint="eastAsia"/>
        </w:rPr>
        <w:t>后的语句，若出现错误类型为</w:t>
      </w:r>
      <w:proofErr w:type="spellStart"/>
      <w:r w:rsidRPr="00C7002B">
        <w:rPr>
          <w:rFonts w:hint="eastAsia"/>
        </w:rPr>
        <w:t>IOError</w:t>
      </w:r>
      <w:proofErr w:type="spellEnd"/>
      <w:r w:rsidRPr="00C7002B">
        <w:rPr>
          <w:rFonts w:hint="eastAsia"/>
        </w:rPr>
        <w:t>的异常，则输出“</w:t>
      </w:r>
      <w:r w:rsidRPr="00C7002B">
        <w:t xml:space="preserve">Error: </w:t>
      </w:r>
      <w:r w:rsidRPr="00C7002B">
        <w:t>没有找到文件或读取文件失败</w:t>
      </w:r>
      <w:r w:rsidRPr="00C7002B">
        <w:rPr>
          <w:rFonts w:hint="eastAsia"/>
        </w:rPr>
        <w:t>”，反正则输出“</w:t>
      </w:r>
      <w:r w:rsidRPr="00C7002B">
        <w:t>内容写入文件成功</w:t>
      </w:r>
      <w:r w:rsidRPr="00C7002B">
        <w:rPr>
          <w:rFonts w:hint="eastAsia"/>
        </w:rPr>
        <w:t>”</w:t>
      </w:r>
    </w:p>
    <w:p w14:paraId="7036671C" w14:textId="7FAD5697" w:rsidR="00EE4608" w:rsidRDefault="00EE4608" w:rsidP="000D7C42">
      <w:pPr>
        <w:pStyle w:val="6"/>
        <w:spacing w:line="324" w:lineRule="auto"/>
      </w:pPr>
      <w:r>
        <w:rPr>
          <w:rFonts w:hint="eastAsia"/>
        </w:rPr>
        <w:t>使用except而不带任何异常类型：</w:t>
      </w:r>
    </w:p>
    <w:p w14:paraId="37DFD83D" w14:textId="402DFEA8" w:rsidR="00C7002B" w:rsidRDefault="00C7002B" w:rsidP="000D7C42">
      <w:pPr>
        <w:pStyle w:val="a1"/>
        <w:spacing w:line="324" w:lineRule="auto"/>
      </w:pPr>
      <w:r>
        <w:rPr>
          <w:rFonts w:hint="eastAsia"/>
        </w:rPr>
        <w:t>当</w:t>
      </w:r>
      <w:r>
        <w:rPr>
          <w:rFonts w:hint="eastAsia"/>
        </w:rPr>
        <w:t>except</w:t>
      </w:r>
      <w:r>
        <w:rPr>
          <w:rFonts w:hint="eastAsia"/>
        </w:rPr>
        <w:t>后不跟任何异常类型时，表示出现任何类型的异常都执</w:t>
      </w:r>
      <w:r>
        <w:rPr>
          <w:rFonts w:hint="eastAsia"/>
        </w:rPr>
        <w:t>except</w:t>
      </w:r>
      <w:r>
        <w:rPr>
          <w:rFonts w:hint="eastAsia"/>
        </w:rPr>
        <w:t>后的语句，即：</w:t>
      </w:r>
    </w:p>
    <w:p w14:paraId="4F130D0B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try:</w:t>
      </w:r>
    </w:p>
    <w:p w14:paraId="28E83743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r w:rsidRPr="00C7002B">
        <w:rPr>
          <w:highlight w:val="lightGray"/>
        </w:rPr>
        <w:t>正常的操作</w:t>
      </w:r>
    </w:p>
    <w:p w14:paraId="6F9CDE21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......................</w:t>
      </w:r>
    </w:p>
    <w:p w14:paraId="70027B31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except:</w:t>
      </w:r>
    </w:p>
    <w:p w14:paraId="2A3CF386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r w:rsidRPr="00C7002B">
        <w:rPr>
          <w:highlight w:val="lightGray"/>
        </w:rPr>
        <w:t>发生异常，执行这块代码</w:t>
      </w:r>
    </w:p>
    <w:p w14:paraId="7F5724BB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......................</w:t>
      </w:r>
    </w:p>
    <w:p w14:paraId="4D291DF5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else:</w:t>
      </w:r>
    </w:p>
    <w:p w14:paraId="723F1196" w14:textId="51A48329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r w:rsidRPr="00C7002B">
        <w:rPr>
          <w:highlight w:val="lightGray"/>
        </w:rPr>
        <w:t>如果没有异常执行这块代码</w:t>
      </w:r>
    </w:p>
    <w:p w14:paraId="1356B581" w14:textId="2F489463" w:rsidR="00EE4608" w:rsidRDefault="00EE4608" w:rsidP="000D7C42">
      <w:pPr>
        <w:pStyle w:val="6"/>
        <w:spacing w:line="324" w:lineRule="auto"/>
      </w:pPr>
      <w:r>
        <w:rPr>
          <w:rFonts w:hint="eastAsia"/>
        </w:rPr>
        <w:t>使用except而</w:t>
      </w:r>
      <w:proofErr w:type="gramStart"/>
      <w:r>
        <w:rPr>
          <w:rFonts w:hint="eastAsia"/>
        </w:rPr>
        <w:t>带多种</w:t>
      </w:r>
      <w:proofErr w:type="gramEnd"/>
      <w:r>
        <w:rPr>
          <w:rFonts w:hint="eastAsia"/>
        </w:rPr>
        <w:t>异常类型：</w:t>
      </w:r>
    </w:p>
    <w:p w14:paraId="0E71614D" w14:textId="36BF6496" w:rsidR="00C7002B" w:rsidRDefault="00C7002B" w:rsidP="000D7C42">
      <w:pPr>
        <w:pStyle w:val="a1"/>
        <w:spacing w:line="324" w:lineRule="auto"/>
      </w:pPr>
      <w:r>
        <w:rPr>
          <w:rFonts w:hint="eastAsia"/>
        </w:rPr>
        <w:t>若多种异常类型都要求执行同样的</w:t>
      </w:r>
      <w:r>
        <w:rPr>
          <w:rFonts w:hint="eastAsia"/>
        </w:rPr>
        <w:t>except</w:t>
      </w:r>
      <w:r>
        <w:rPr>
          <w:rFonts w:hint="eastAsia"/>
        </w:rPr>
        <w:t>代码，可以使用以下语句：</w:t>
      </w:r>
    </w:p>
    <w:p w14:paraId="5F2FA55C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try:</w:t>
      </w:r>
    </w:p>
    <w:p w14:paraId="41E7972F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r w:rsidRPr="00C7002B">
        <w:rPr>
          <w:highlight w:val="lightGray"/>
        </w:rPr>
        <w:t>正常的操作</w:t>
      </w:r>
    </w:p>
    <w:p w14:paraId="6C9FBAF7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......................</w:t>
      </w:r>
    </w:p>
    <w:p w14:paraId="46D48E37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proofErr w:type="gramStart"/>
      <w:r w:rsidRPr="00C7002B">
        <w:rPr>
          <w:highlight w:val="lightGray"/>
        </w:rPr>
        <w:t>except(</w:t>
      </w:r>
      <w:proofErr w:type="gramEnd"/>
      <w:r w:rsidRPr="00C7002B">
        <w:rPr>
          <w:highlight w:val="lightGray"/>
        </w:rPr>
        <w:t>Exception1[, Exception2[,...</w:t>
      </w:r>
      <w:proofErr w:type="spellStart"/>
      <w:r w:rsidRPr="00C7002B">
        <w:rPr>
          <w:highlight w:val="lightGray"/>
        </w:rPr>
        <w:t>ExceptionN</w:t>
      </w:r>
      <w:proofErr w:type="spellEnd"/>
      <w:r w:rsidRPr="00C7002B">
        <w:rPr>
          <w:highlight w:val="lightGray"/>
        </w:rPr>
        <w:t>]]]):</w:t>
      </w:r>
    </w:p>
    <w:p w14:paraId="6360B0D1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</w:t>
      </w:r>
      <w:r w:rsidRPr="00C7002B">
        <w:rPr>
          <w:highlight w:val="lightGray"/>
        </w:rPr>
        <w:t>发生以上多个异常中的一个，执行这块代码</w:t>
      </w:r>
    </w:p>
    <w:p w14:paraId="0F6C1DCB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......................</w:t>
      </w:r>
    </w:p>
    <w:p w14:paraId="41BF9C62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else:</w:t>
      </w:r>
    </w:p>
    <w:p w14:paraId="6782A1E3" w14:textId="6EDF38CF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r w:rsidRPr="00C7002B">
        <w:rPr>
          <w:highlight w:val="lightGray"/>
        </w:rPr>
        <w:t>如果没有异常执行这块代码</w:t>
      </w:r>
    </w:p>
    <w:p w14:paraId="67A18C4C" w14:textId="4F8C73DB" w:rsidR="00EE4608" w:rsidRDefault="00EE4608" w:rsidP="000D7C42">
      <w:pPr>
        <w:pStyle w:val="6"/>
        <w:spacing w:line="324" w:lineRule="auto"/>
      </w:pPr>
      <w:r>
        <w:rPr>
          <w:rFonts w:hint="eastAsia"/>
        </w:rPr>
        <w:t>t</w:t>
      </w:r>
      <w:r>
        <w:t>ry/finally</w:t>
      </w:r>
      <w:r>
        <w:rPr>
          <w:rFonts w:hint="eastAsia"/>
        </w:rPr>
        <w:t>语句</w:t>
      </w:r>
    </w:p>
    <w:p w14:paraId="326EEFA5" w14:textId="4ED41369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try-finally </w:t>
      </w:r>
      <w:r w:rsidRPr="00C7002B">
        <w:rPr>
          <w:highlight w:val="lightGray"/>
        </w:rPr>
        <w:t>语句无论是否发生异常都将执行</w:t>
      </w:r>
      <w:r w:rsidRPr="00C7002B">
        <w:rPr>
          <w:rFonts w:hint="eastAsia"/>
          <w:highlight w:val="lightGray"/>
        </w:rPr>
        <w:t>finally</w:t>
      </w:r>
      <w:r w:rsidRPr="00C7002B">
        <w:rPr>
          <w:rFonts w:hint="eastAsia"/>
          <w:highlight w:val="lightGray"/>
        </w:rPr>
        <w:t>后的代码。</w:t>
      </w:r>
    </w:p>
    <w:p w14:paraId="6A38F6FA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try:</w:t>
      </w:r>
    </w:p>
    <w:p w14:paraId="2667C0CB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&lt;</w:t>
      </w:r>
      <w:r w:rsidRPr="00C7002B">
        <w:rPr>
          <w:highlight w:val="lightGray"/>
        </w:rPr>
        <w:t>语句</w:t>
      </w:r>
      <w:r w:rsidRPr="00C7002B">
        <w:rPr>
          <w:highlight w:val="lightGray"/>
        </w:rPr>
        <w:t>&gt;</w:t>
      </w:r>
    </w:p>
    <w:p w14:paraId="755BFBC4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lastRenderedPageBreak/>
        <w:t>finally:</w:t>
      </w:r>
    </w:p>
    <w:p w14:paraId="5A458906" w14:textId="620C25DB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&lt;</w:t>
      </w:r>
      <w:r w:rsidRPr="00C7002B">
        <w:rPr>
          <w:highlight w:val="lightGray"/>
        </w:rPr>
        <w:t>语句</w:t>
      </w:r>
      <w:r w:rsidRPr="00C7002B">
        <w:rPr>
          <w:highlight w:val="lightGray"/>
        </w:rPr>
        <w:t>&gt;    #</w:t>
      </w:r>
      <w:r w:rsidRPr="00C7002B">
        <w:rPr>
          <w:highlight w:val="lightGray"/>
        </w:rPr>
        <w:t>退出</w:t>
      </w:r>
      <w:r w:rsidRPr="00C7002B">
        <w:rPr>
          <w:highlight w:val="lightGray"/>
        </w:rPr>
        <w:t>try</w:t>
      </w:r>
      <w:r w:rsidRPr="00C7002B">
        <w:rPr>
          <w:highlight w:val="lightGray"/>
        </w:rPr>
        <w:t>时总会执行</w:t>
      </w:r>
    </w:p>
    <w:p w14:paraId="218F9DD9" w14:textId="1A53D84A" w:rsidR="00C7002B" w:rsidRDefault="00C7002B" w:rsidP="000D7C42">
      <w:pPr>
        <w:pStyle w:val="6"/>
        <w:spacing w:line="324" w:lineRule="auto"/>
      </w:pPr>
      <w:r>
        <w:rPr>
          <w:rFonts w:hint="eastAsia"/>
        </w:rPr>
        <w:t>举例：</w:t>
      </w:r>
    </w:p>
    <w:p w14:paraId="1A782BB6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try:</w:t>
      </w:r>
    </w:p>
    <w:p w14:paraId="0F319D64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proofErr w:type="spellStart"/>
      <w:r w:rsidRPr="00C7002B">
        <w:rPr>
          <w:highlight w:val="lightGray"/>
        </w:rPr>
        <w:t>fh</w:t>
      </w:r>
      <w:proofErr w:type="spellEnd"/>
      <w:r w:rsidRPr="00C7002B">
        <w:rPr>
          <w:highlight w:val="lightGray"/>
        </w:rPr>
        <w:t xml:space="preserve"> = </w:t>
      </w:r>
      <w:proofErr w:type="gramStart"/>
      <w:r w:rsidRPr="00C7002B">
        <w:rPr>
          <w:highlight w:val="lightGray"/>
        </w:rPr>
        <w:t>open(</w:t>
      </w:r>
      <w:proofErr w:type="gramEnd"/>
      <w:r w:rsidRPr="00C7002B">
        <w:rPr>
          <w:highlight w:val="lightGray"/>
        </w:rPr>
        <w:t>"</w:t>
      </w:r>
      <w:proofErr w:type="spellStart"/>
      <w:r w:rsidRPr="00C7002B">
        <w:rPr>
          <w:highlight w:val="lightGray"/>
        </w:rPr>
        <w:t>testfile</w:t>
      </w:r>
      <w:proofErr w:type="spellEnd"/>
      <w:r w:rsidRPr="00C7002B">
        <w:rPr>
          <w:highlight w:val="lightGray"/>
        </w:rPr>
        <w:t>", "w")</w:t>
      </w:r>
    </w:p>
    <w:p w14:paraId="7D6FC89C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</w:t>
      </w:r>
      <w:proofErr w:type="spellStart"/>
      <w:r w:rsidRPr="00C7002B">
        <w:rPr>
          <w:highlight w:val="lightGray"/>
        </w:rPr>
        <w:t>fh.write</w:t>
      </w:r>
      <w:proofErr w:type="spellEnd"/>
      <w:r w:rsidRPr="00C7002B">
        <w:rPr>
          <w:highlight w:val="lightGray"/>
        </w:rPr>
        <w:t>("</w:t>
      </w:r>
      <w:r w:rsidRPr="00C7002B">
        <w:rPr>
          <w:highlight w:val="lightGray"/>
        </w:rPr>
        <w:t>这是一个测试文件，用于测试异常</w:t>
      </w:r>
      <w:r w:rsidRPr="00C7002B">
        <w:rPr>
          <w:highlight w:val="lightGray"/>
        </w:rPr>
        <w:t>!!")</w:t>
      </w:r>
    </w:p>
    <w:p w14:paraId="44700D38" w14:textId="77777777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>finally:</w:t>
      </w:r>
    </w:p>
    <w:p w14:paraId="1D9D4B48" w14:textId="7AE66A43" w:rsidR="00C7002B" w:rsidRPr="00C7002B" w:rsidRDefault="00C7002B" w:rsidP="000D7C42">
      <w:pPr>
        <w:pStyle w:val="a1"/>
        <w:spacing w:line="324" w:lineRule="auto"/>
        <w:rPr>
          <w:highlight w:val="lightGray"/>
        </w:rPr>
      </w:pPr>
      <w:r w:rsidRPr="00C7002B">
        <w:rPr>
          <w:highlight w:val="lightGray"/>
        </w:rPr>
        <w:t xml:space="preserve">    print "Error: </w:t>
      </w:r>
      <w:r w:rsidRPr="00C7002B">
        <w:rPr>
          <w:highlight w:val="lightGray"/>
        </w:rPr>
        <w:t>没有找到文件或读取文件失败</w:t>
      </w:r>
      <w:r w:rsidRPr="00C7002B">
        <w:rPr>
          <w:highlight w:val="lightGray"/>
        </w:rPr>
        <w:t>"</w:t>
      </w:r>
    </w:p>
    <w:p w14:paraId="74878353" w14:textId="63FB3341" w:rsidR="00C7002B" w:rsidRDefault="00C7002B" w:rsidP="000D7C42">
      <w:pPr>
        <w:pStyle w:val="a1"/>
        <w:spacing w:line="324" w:lineRule="auto"/>
      </w:pPr>
      <w:r>
        <w:rPr>
          <w:rFonts w:hint="eastAsia"/>
        </w:rPr>
        <w:t>解释：执行</w:t>
      </w:r>
      <w:r>
        <w:rPr>
          <w:rFonts w:hint="eastAsia"/>
        </w:rPr>
        <w:t>try</w:t>
      </w:r>
      <w:r>
        <w:rPr>
          <w:rFonts w:hint="eastAsia"/>
        </w:rPr>
        <w:t>后的语句，不论是否出现异常都执行</w:t>
      </w:r>
      <w:r>
        <w:rPr>
          <w:rFonts w:hint="eastAsia"/>
        </w:rPr>
        <w:t>finally</w:t>
      </w:r>
      <w:r>
        <w:rPr>
          <w:rFonts w:hint="eastAsia"/>
        </w:rPr>
        <w:t>后的语句。</w:t>
      </w:r>
    </w:p>
    <w:p w14:paraId="36EA3D19" w14:textId="4D616875" w:rsidR="00C7002B" w:rsidRPr="00EE4608" w:rsidRDefault="00C7002B" w:rsidP="000D7C42">
      <w:pPr>
        <w:pStyle w:val="a1"/>
        <w:spacing w:line="324" w:lineRule="auto"/>
      </w:pPr>
      <w:r>
        <w:t>T</w:t>
      </w:r>
      <w:r>
        <w:rPr>
          <w:rFonts w:hint="eastAsia"/>
        </w:rPr>
        <w:t>ip</w:t>
      </w:r>
      <w:r>
        <w:rPr>
          <w:rFonts w:hint="eastAsia"/>
        </w:rPr>
        <w:t>：使用</w:t>
      </w:r>
      <w:r>
        <w:t>try-finally</w:t>
      </w:r>
      <w:r>
        <w:rPr>
          <w:rFonts w:hint="eastAsia"/>
        </w:rPr>
        <w:t>可以使</w:t>
      </w:r>
      <w:r>
        <w:rPr>
          <w:rFonts w:hint="eastAsia"/>
        </w:rPr>
        <w:t>try</w:t>
      </w:r>
      <w:r>
        <w:rPr>
          <w:rFonts w:hint="eastAsia"/>
        </w:rPr>
        <w:t>后的代码即使出现异常也</w:t>
      </w:r>
      <w:r w:rsidR="007D53C7">
        <w:rPr>
          <w:rFonts w:hint="eastAsia"/>
        </w:rPr>
        <w:t>不会停止运行程序</w:t>
      </w:r>
      <w:r>
        <w:rPr>
          <w:rFonts w:hint="eastAsia"/>
        </w:rPr>
        <w:t>。</w:t>
      </w:r>
    </w:p>
    <w:p w14:paraId="47EADBAC" w14:textId="507F40EF" w:rsidR="0004588B" w:rsidRDefault="0004588B" w:rsidP="000D7C42">
      <w:pPr>
        <w:pStyle w:val="3"/>
        <w:spacing w:before="120" w:after="120" w:line="324" w:lineRule="auto"/>
      </w:pPr>
      <w:r>
        <w:rPr>
          <w:rFonts w:hint="eastAsia"/>
        </w:rPr>
        <w:t>第二节：面向对象技术简介</w:t>
      </w:r>
    </w:p>
    <w:p w14:paraId="3CEAFE12" w14:textId="60CA5C08" w:rsidR="00A52E7F" w:rsidRDefault="00C7002B" w:rsidP="000D7C42">
      <w:pPr>
        <w:pStyle w:val="6"/>
        <w:spacing w:line="324" w:lineRule="auto"/>
      </w:pPr>
      <w:r>
        <w:rPr>
          <w:rFonts w:hint="eastAsia"/>
        </w:rPr>
        <w:t>面向对象简介</w:t>
      </w:r>
    </w:p>
    <w:p w14:paraId="4E398B41" w14:textId="4AA4B170" w:rsidR="00C7002B" w:rsidRPr="00E3157E" w:rsidRDefault="00E3157E" w:rsidP="000D7C42">
      <w:pPr>
        <w:pStyle w:val="a1"/>
        <w:spacing w:line="324" w:lineRule="auto"/>
      </w:pPr>
      <w:r>
        <w:rPr>
          <w:rFonts w:hint="eastAsia"/>
        </w:rPr>
        <w:t>类（</w:t>
      </w:r>
      <w:r>
        <w:rPr>
          <w:rFonts w:hint="eastAsia"/>
        </w:rPr>
        <w:t>class</w:t>
      </w:r>
      <w:r>
        <w:rPr>
          <w:rFonts w:hint="eastAsia"/>
        </w:rPr>
        <w:t>）与对象：指</w:t>
      </w:r>
      <w:r>
        <w:rPr>
          <w:rFonts w:ascii="Helvetica" w:hAnsi="Helvetica" w:cs="Helvetica"/>
          <w:color w:val="333333"/>
          <w:sz w:val="20"/>
          <w:shd w:val="clear" w:color="auto" w:fill="FFFFFF"/>
        </w:rPr>
        <w:t>用来描述具有相同的属性和方法的对象的集合。它定义了该集合中每个对象所共有的属性和方法。对象是类的实例。</w:t>
      </w:r>
    </w:p>
    <w:p w14:paraId="0E9B5C6D" w14:textId="2A631FD2" w:rsidR="00E3157E" w:rsidRDefault="00E3157E" w:rsidP="000D7C42">
      <w:pPr>
        <w:pStyle w:val="a1"/>
        <w:spacing w:line="324" w:lineRule="auto"/>
      </w:pPr>
      <w:r>
        <w:rPr>
          <w:rFonts w:ascii="Helvetica" w:hAnsi="Helvetica" w:cs="Helvetica" w:hint="eastAsia"/>
          <w:color w:val="333333"/>
          <w:sz w:val="20"/>
          <w:shd w:val="clear" w:color="auto" w:fill="FFFFFF"/>
        </w:rPr>
        <w:t>类的举例：如一个班级的所有学生，该班级学生的数据都包含性别、年龄、成绩等属性，则该班级的所有学生为一个类，而其中的某个学生为一个对象。一个类中的所有对象都有共同的属性（性别、年龄、成绩等）。类似一个数据库。</w:t>
      </w:r>
    </w:p>
    <w:p w14:paraId="7B004A69" w14:textId="37C89222" w:rsidR="00C7002B" w:rsidRDefault="00C7002B" w:rsidP="000D7C42">
      <w:pPr>
        <w:pStyle w:val="6"/>
        <w:spacing w:line="324" w:lineRule="auto"/>
      </w:pPr>
      <w:r>
        <w:rPr>
          <w:rFonts w:hint="eastAsia"/>
        </w:rPr>
        <w:t>创建类</w:t>
      </w:r>
    </w:p>
    <w:p w14:paraId="7EF60DA6" w14:textId="0351592B" w:rsidR="00E3157E" w:rsidRDefault="00E3157E" w:rsidP="000D7C42">
      <w:pPr>
        <w:pStyle w:val="a1"/>
        <w:spacing w:line="324" w:lineRule="auto"/>
      </w:pP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语句可以创建一个类：通常用法如下：</w:t>
      </w:r>
    </w:p>
    <w:p w14:paraId="49191AAE" w14:textId="55D93C43" w:rsidR="00E3157E" w:rsidRPr="00E3157E" w:rsidRDefault="00E3157E" w:rsidP="000D7C42">
      <w:pPr>
        <w:pStyle w:val="a1"/>
        <w:spacing w:line="324" w:lineRule="auto"/>
        <w:rPr>
          <w:highlight w:val="lightGray"/>
        </w:rPr>
      </w:pPr>
      <w:r w:rsidRPr="00E3157E">
        <w:rPr>
          <w:highlight w:val="lightGray"/>
        </w:rPr>
        <w:t xml:space="preserve">class </w:t>
      </w:r>
      <w:r w:rsidRPr="00E3157E">
        <w:rPr>
          <w:rFonts w:hint="eastAsia"/>
          <w:highlight w:val="lightGray"/>
        </w:rPr>
        <w:t>类的名称</w:t>
      </w:r>
      <w:r w:rsidRPr="00E3157E">
        <w:rPr>
          <w:highlight w:val="lightGray"/>
        </w:rPr>
        <w:t>:</w:t>
      </w:r>
    </w:p>
    <w:p w14:paraId="4EECFA01" w14:textId="05B5B574" w:rsidR="00E3157E" w:rsidRPr="00E3157E" w:rsidRDefault="00E3157E" w:rsidP="000D7C42">
      <w:pPr>
        <w:pStyle w:val="a1"/>
        <w:spacing w:line="324" w:lineRule="auto"/>
        <w:rPr>
          <w:highlight w:val="lightGray"/>
        </w:rPr>
      </w:pPr>
      <w:r w:rsidRPr="00E3157E">
        <w:rPr>
          <w:highlight w:val="lightGray"/>
        </w:rPr>
        <w:t xml:space="preserve">   def __</w:t>
      </w:r>
      <w:proofErr w:type="spellStart"/>
      <w:r w:rsidRPr="00E3157E">
        <w:rPr>
          <w:highlight w:val="lightGray"/>
        </w:rPr>
        <w:t>init</w:t>
      </w:r>
      <w:proofErr w:type="spellEnd"/>
      <w:r w:rsidRPr="00E3157E">
        <w:rPr>
          <w:highlight w:val="lightGray"/>
        </w:rPr>
        <w:t xml:space="preserve">__(self, </w:t>
      </w:r>
      <w:r w:rsidRPr="00E3157E">
        <w:rPr>
          <w:rFonts w:hint="eastAsia"/>
          <w:highlight w:val="lightGray"/>
        </w:rPr>
        <w:t>属性</w:t>
      </w:r>
      <w:r w:rsidRPr="00E3157E">
        <w:rPr>
          <w:rFonts w:hint="eastAsia"/>
          <w:highlight w:val="lightGray"/>
        </w:rPr>
        <w:t>1</w:t>
      </w:r>
      <w:r w:rsidRPr="00E3157E">
        <w:rPr>
          <w:highlight w:val="lightGray"/>
        </w:rPr>
        <w:t xml:space="preserve">, </w:t>
      </w:r>
      <w:r w:rsidRPr="00E3157E">
        <w:rPr>
          <w:rFonts w:hint="eastAsia"/>
          <w:highlight w:val="lightGray"/>
        </w:rPr>
        <w:t>…</w:t>
      </w:r>
      <w:r w:rsidRPr="00E3157E">
        <w:rPr>
          <w:rFonts w:hint="eastAsia"/>
          <w:highlight w:val="lightGray"/>
        </w:rPr>
        <w:t>,</w:t>
      </w:r>
      <w:r w:rsidRPr="00E3157E">
        <w:rPr>
          <w:rFonts w:hint="eastAsia"/>
          <w:highlight w:val="lightGray"/>
        </w:rPr>
        <w:t>属性</w:t>
      </w:r>
      <w:r w:rsidRPr="00E3157E">
        <w:rPr>
          <w:rFonts w:hint="eastAsia"/>
          <w:highlight w:val="lightGray"/>
        </w:rPr>
        <w:t>n</w:t>
      </w:r>
      <w:r w:rsidRPr="00E3157E">
        <w:rPr>
          <w:highlight w:val="lightGray"/>
        </w:rPr>
        <w:t>):</w:t>
      </w:r>
    </w:p>
    <w:p w14:paraId="743FC4B6" w14:textId="36F14A97" w:rsidR="00E3157E" w:rsidRPr="00E3157E" w:rsidRDefault="00E3157E" w:rsidP="000D7C42">
      <w:pPr>
        <w:pStyle w:val="a1"/>
        <w:spacing w:line="324" w:lineRule="auto"/>
        <w:rPr>
          <w:highlight w:val="lightGray"/>
        </w:rPr>
      </w:pPr>
      <w:r w:rsidRPr="00E3157E">
        <w:rPr>
          <w:highlight w:val="lightGray"/>
        </w:rPr>
        <w:t xml:space="preserve">      self.</w:t>
      </w:r>
      <w:r w:rsidRPr="00E3157E">
        <w:rPr>
          <w:rFonts w:hint="eastAsia"/>
          <w:highlight w:val="lightGray"/>
        </w:rPr>
        <w:t>属性</w:t>
      </w:r>
      <w:r w:rsidRPr="00E3157E">
        <w:rPr>
          <w:rFonts w:hint="eastAsia"/>
          <w:highlight w:val="lightGray"/>
        </w:rPr>
        <w:t>1</w:t>
      </w:r>
      <w:r w:rsidRPr="00E3157E">
        <w:rPr>
          <w:highlight w:val="lightGray"/>
        </w:rPr>
        <w:t xml:space="preserve"> = </w:t>
      </w:r>
    </w:p>
    <w:p w14:paraId="61C75174" w14:textId="44B6638B" w:rsidR="00E3157E" w:rsidRPr="00E3157E" w:rsidRDefault="00E3157E" w:rsidP="000D7C42">
      <w:pPr>
        <w:pStyle w:val="a1"/>
        <w:spacing w:line="324" w:lineRule="auto"/>
        <w:rPr>
          <w:highlight w:val="lightGray"/>
        </w:rPr>
      </w:pPr>
      <w:r w:rsidRPr="00E3157E">
        <w:rPr>
          <w:rFonts w:hint="eastAsia"/>
          <w:highlight w:val="lightGray"/>
        </w:rPr>
        <w:t xml:space="preserve"> </w:t>
      </w:r>
      <w:r w:rsidRPr="00E3157E">
        <w:rPr>
          <w:highlight w:val="lightGray"/>
        </w:rPr>
        <w:t xml:space="preserve">     </w:t>
      </w:r>
      <w:r w:rsidRPr="00E3157E">
        <w:rPr>
          <w:rFonts w:hint="eastAsia"/>
          <w:highlight w:val="lightGray"/>
        </w:rPr>
        <w:t>……</w:t>
      </w:r>
    </w:p>
    <w:p w14:paraId="5340EA3F" w14:textId="0BAD62DF" w:rsidR="00E3157E" w:rsidRPr="00E3157E" w:rsidRDefault="00E3157E" w:rsidP="000D7C42">
      <w:pPr>
        <w:pStyle w:val="a1"/>
        <w:spacing w:line="324" w:lineRule="auto"/>
        <w:rPr>
          <w:highlight w:val="lightGray"/>
        </w:rPr>
      </w:pPr>
      <w:r w:rsidRPr="00E3157E">
        <w:rPr>
          <w:highlight w:val="lightGray"/>
        </w:rPr>
        <w:t xml:space="preserve">      self.</w:t>
      </w:r>
      <w:r w:rsidRPr="00E3157E">
        <w:rPr>
          <w:rFonts w:hint="eastAsia"/>
          <w:highlight w:val="lightGray"/>
        </w:rPr>
        <w:t>属性</w:t>
      </w:r>
      <w:r w:rsidRPr="00E3157E">
        <w:rPr>
          <w:rFonts w:hint="eastAsia"/>
          <w:highlight w:val="lightGray"/>
        </w:rPr>
        <w:t>n</w:t>
      </w:r>
      <w:r w:rsidRPr="00E3157E">
        <w:rPr>
          <w:highlight w:val="lightGray"/>
        </w:rPr>
        <w:t xml:space="preserve"> = </w:t>
      </w:r>
    </w:p>
    <w:p w14:paraId="08876243" w14:textId="55030726" w:rsidR="00E3157E" w:rsidRPr="00E3157E" w:rsidRDefault="00E3157E" w:rsidP="000D7C42">
      <w:pPr>
        <w:pStyle w:val="a1"/>
        <w:spacing w:line="324" w:lineRule="auto"/>
        <w:rPr>
          <w:highlight w:val="lightGray"/>
        </w:rPr>
      </w:pPr>
      <w:r w:rsidRPr="00E3157E">
        <w:rPr>
          <w:highlight w:val="lightGray"/>
        </w:rPr>
        <w:t xml:space="preserve">   def </w:t>
      </w:r>
      <w:r w:rsidRPr="00E3157E">
        <w:rPr>
          <w:rFonts w:hint="eastAsia"/>
          <w:highlight w:val="lightGray"/>
        </w:rPr>
        <w:t>函数</w:t>
      </w:r>
      <w:r w:rsidRPr="00E3157E">
        <w:rPr>
          <w:rFonts w:hint="eastAsia"/>
          <w:highlight w:val="lightGray"/>
        </w:rPr>
        <w:t>1</w:t>
      </w:r>
      <w:r w:rsidRPr="00E3157E">
        <w:rPr>
          <w:highlight w:val="lightGray"/>
        </w:rPr>
        <w:t>(self):</w:t>
      </w:r>
    </w:p>
    <w:p w14:paraId="4CD16753" w14:textId="02DE7E9C" w:rsidR="00E3157E" w:rsidRPr="00E3157E" w:rsidRDefault="00E3157E" w:rsidP="000D7C42">
      <w:pPr>
        <w:pStyle w:val="a1"/>
        <w:spacing w:line="324" w:lineRule="auto"/>
        <w:rPr>
          <w:highlight w:val="lightGray"/>
        </w:rPr>
      </w:pPr>
      <w:r w:rsidRPr="00E3157E">
        <w:rPr>
          <w:highlight w:val="lightGray"/>
        </w:rPr>
        <w:t xml:space="preserve">   def </w:t>
      </w:r>
      <w:r w:rsidRPr="00E3157E">
        <w:rPr>
          <w:rFonts w:hint="eastAsia"/>
          <w:highlight w:val="lightGray"/>
        </w:rPr>
        <w:t>函数</w:t>
      </w:r>
      <w:r w:rsidRPr="00E3157E">
        <w:rPr>
          <w:rFonts w:hint="eastAsia"/>
          <w:highlight w:val="lightGray"/>
        </w:rPr>
        <w:t>n</w:t>
      </w:r>
      <w:r w:rsidRPr="00E3157E">
        <w:rPr>
          <w:highlight w:val="lightGray"/>
        </w:rPr>
        <w:t>(self):</w:t>
      </w:r>
    </w:p>
    <w:p w14:paraId="2CABC83E" w14:textId="07D325EB" w:rsidR="00E3157E" w:rsidRDefault="00E3157E" w:rsidP="000D7C42">
      <w:pPr>
        <w:pStyle w:val="a1"/>
        <w:spacing w:line="324" w:lineRule="auto"/>
        <w:rPr>
          <w:rFonts w:ascii="Helvetica" w:hAnsi="Helvetica" w:cs="Helvetica"/>
          <w:color w:val="333333"/>
          <w:sz w:val="20"/>
          <w:shd w:val="clear" w:color="auto" w:fill="FFFFFF"/>
        </w:rPr>
      </w:pP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解释：定义一个类（如一个班级），包含属性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1</w:t>
      </w:r>
      <w:r w:rsidRPr="00FD6ADB">
        <w:rPr>
          <w:rFonts w:ascii="Helvetica" w:hAnsi="Helvetica" w:cs="Helvetica"/>
          <w:color w:val="333333"/>
          <w:sz w:val="20"/>
          <w:shd w:val="clear" w:color="auto" w:fill="FFFFFF"/>
        </w:rPr>
        <w:t>-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n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共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n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种属性（如成绩、年龄、性别等）。使用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self</w:t>
      </w:r>
      <w:r w:rsidRPr="00FD6ADB">
        <w:rPr>
          <w:rFonts w:ascii="Helvetica" w:hAnsi="Helvetica" w:cs="Helvetica"/>
          <w:color w:val="333333"/>
          <w:sz w:val="20"/>
          <w:shd w:val="clear" w:color="auto" w:fill="FFFFFF"/>
        </w:rPr>
        <w:t>.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属性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n</w:t>
      </w:r>
      <w:r w:rsidRPr="00FD6ADB">
        <w:rPr>
          <w:rFonts w:ascii="Helvetica" w:hAnsi="Helvetica" w:cs="Helvetica"/>
          <w:color w:val="333333"/>
          <w:sz w:val="20"/>
          <w:shd w:val="clear" w:color="auto" w:fill="FFFFFF"/>
        </w:rPr>
        <w:t>=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xxx</w:t>
      </w:r>
      <w:r w:rsidRPr="00FD6ADB">
        <w:rPr>
          <w:rFonts w:ascii="Helvetica" w:hAnsi="Helvetica" w:cs="Helvetica"/>
          <w:color w:val="333333"/>
          <w:sz w:val="20"/>
          <w:shd w:val="clear" w:color="auto" w:fill="FFFFFF"/>
        </w:rPr>
        <w:t xml:space="preserve"> </w:t>
      </w:r>
      <w:r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为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第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n</w:t>
      </w:r>
      <w:proofErr w:type="gramStart"/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个</w:t>
      </w:r>
      <w:proofErr w:type="gramEnd"/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属性赋值（如定义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self.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成绩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=</w:t>
      </w:r>
      <w:r w:rsidR="00FD6ADB" w:rsidRPr="00FD6ADB">
        <w:rPr>
          <w:rFonts w:ascii="Helvetica" w:hAnsi="Helvetica" w:cs="Helvetica"/>
          <w:color w:val="333333"/>
          <w:sz w:val="20"/>
          <w:shd w:val="clear" w:color="auto" w:fill="FFFFFF"/>
        </w:rPr>
        <w:t>GPA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）。可以在类中定义函数对类的变量进行运算（如定义函数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1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为成绩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X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年龄，则可以通过调用函数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1</w:t>
      </w:r>
      <w:r w:rsidR="00FD6ADB" w:rsidRPr="00FD6ADB">
        <w:rPr>
          <w:rFonts w:ascii="Helvetica" w:hAnsi="Helvetica" w:cs="Helvetica" w:hint="eastAsia"/>
          <w:color w:val="333333"/>
          <w:sz w:val="20"/>
          <w:shd w:val="clear" w:color="auto" w:fill="FFFFFF"/>
        </w:rPr>
        <w:t>得到该结果）</w:t>
      </w:r>
    </w:p>
    <w:p w14:paraId="4A624CA3" w14:textId="413F38F1" w:rsidR="00FD6ADB" w:rsidRDefault="00FD6ADB" w:rsidP="000D7C42">
      <w:pPr>
        <w:pStyle w:val="6"/>
        <w:spacing w:line="324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创建类举例：</w:t>
      </w:r>
    </w:p>
    <w:p w14:paraId="39189D1A" w14:textId="77777777" w:rsidR="00FD6ADB" w:rsidRPr="00FD6ADB" w:rsidRDefault="00FD6ADB" w:rsidP="000D7C42">
      <w:pPr>
        <w:pStyle w:val="a1"/>
        <w:spacing w:line="324" w:lineRule="auto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t>class Employee:</w:t>
      </w:r>
    </w:p>
    <w:p w14:paraId="04CC78F7" w14:textId="77777777" w:rsidR="00FD6ADB" w:rsidRPr="00FD6ADB" w:rsidRDefault="00FD6ADB" w:rsidP="000D7C42">
      <w:pPr>
        <w:pStyle w:val="a1"/>
        <w:numPr>
          <w:ilvl w:val="0"/>
          <w:numId w:val="0"/>
        </w:numPr>
        <w:spacing w:line="324" w:lineRule="auto"/>
        <w:ind w:left="420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t xml:space="preserve">   def __</w:t>
      </w:r>
      <w:proofErr w:type="spellStart"/>
      <w:r w:rsidRPr="00FD6ADB">
        <w:rPr>
          <w:highlight w:val="lightGray"/>
          <w:shd w:val="clear" w:color="auto" w:fill="FFFFFF"/>
        </w:rPr>
        <w:t>init</w:t>
      </w:r>
      <w:proofErr w:type="spellEnd"/>
      <w:r w:rsidRPr="00FD6ADB">
        <w:rPr>
          <w:highlight w:val="lightGray"/>
          <w:shd w:val="clear" w:color="auto" w:fill="FFFFFF"/>
        </w:rPr>
        <w:t>_</w:t>
      </w:r>
      <w:proofErr w:type="gramStart"/>
      <w:r w:rsidRPr="00FD6ADB">
        <w:rPr>
          <w:highlight w:val="lightGray"/>
          <w:shd w:val="clear" w:color="auto" w:fill="FFFFFF"/>
        </w:rPr>
        <w:t>_(</w:t>
      </w:r>
      <w:proofErr w:type="gramEnd"/>
      <w:r w:rsidRPr="00FD6ADB">
        <w:rPr>
          <w:highlight w:val="lightGray"/>
          <w:shd w:val="clear" w:color="auto" w:fill="FFFFFF"/>
        </w:rPr>
        <w:t>self, name, salary):</w:t>
      </w:r>
    </w:p>
    <w:p w14:paraId="33494817" w14:textId="77777777" w:rsidR="00FD6ADB" w:rsidRPr="00FD6ADB" w:rsidRDefault="00FD6ADB" w:rsidP="000D7C42">
      <w:pPr>
        <w:pStyle w:val="a1"/>
        <w:spacing w:line="324" w:lineRule="auto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t xml:space="preserve">      self.name = name</w:t>
      </w:r>
    </w:p>
    <w:p w14:paraId="1D5F6237" w14:textId="77777777" w:rsidR="00FD6ADB" w:rsidRPr="00FD6ADB" w:rsidRDefault="00FD6ADB" w:rsidP="000D7C42">
      <w:pPr>
        <w:pStyle w:val="a1"/>
        <w:spacing w:line="324" w:lineRule="auto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t xml:space="preserve">      </w:t>
      </w:r>
      <w:proofErr w:type="spellStart"/>
      <w:proofErr w:type="gramStart"/>
      <w:r w:rsidRPr="00FD6ADB">
        <w:rPr>
          <w:highlight w:val="lightGray"/>
          <w:shd w:val="clear" w:color="auto" w:fill="FFFFFF"/>
        </w:rPr>
        <w:t>self.salary</w:t>
      </w:r>
      <w:proofErr w:type="spellEnd"/>
      <w:proofErr w:type="gramEnd"/>
      <w:r w:rsidRPr="00FD6ADB">
        <w:rPr>
          <w:highlight w:val="lightGray"/>
          <w:shd w:val="clear" w:color="auto" w:fill="FFFFFF"/>
        </w:rPr>
        <w:t xml:space="preserve"> = salary</w:t>
      </w:r>
    </w:p>
    <w:p w14:paraId="6F4792DF" w14:textId="77777777" w:rsidR="00FD6ADB" w:rsidRPr="00FD6ADB" w:rsidRDefault="00FD6ADB" w:rsidP="000D7C42">
      <w:pPr>
        <w:pStyle w:val="a1"/>
        <w:spacing w:line="324" w:lineRule="auto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t xml:space="preserve">      </w:t>
      </w:r>
      <w:proofErr w:type="spellStart"/>
      <w:r w:rsidRPr="00FD6ADB">
        <w:rPr>
          <w:highlight w:val="lightGray"/>
          <w:shd w:val="clear" w:color="auto" w:fill="FFFFFF"/>
        </w:rPr>
        <w:t>Employee.empCount</w:t>
      </w:r>
      <w:proofErr w:type="spellEnd"/>
      <w:r w:rsidRPr="00FD6ADB">
        <w:rPr>
          <w:highlight w:val="lightGray"/>
          <w:shd w:val="clear" w:color="auto" w:fill="FFFFFF"/>
        </w:rPr>
        <w:t xml:space="preserve"> += 1</w:t>
      </w:r>
    </w:p>
    <w:p w14:paraId="017C5FFE" w14:textId="77777777" w:rsidR="00FD6ADB" w:rsidRPr="00FD6ADB" w:rsidRDefault="00FD6ADB" w:rsidP="000D7C42">
      <w:pPr>
        <w:pStyle w:val="a1"/>
        <w:numPr>
          <w:ilvl w:val="0"/>
          <w:numId w:val="0"/>
        </w:numPr>
        <w:spacing w:line="324" w:lineRule="auto"/>
        <w:ind w:left="420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t xml:space="preserve">   def </w:t>
      </w:r>
      <w:proofErr w:type="spellStart"/>
      <w:r w:rsidRPr="00FD6ADB">
        <w:rPr>
          <w:highlight w:val="lightGray"/>
          <w:shd w:val="clear" w:color="auto" w:fill="FFFFFF"/>
        </w:rPr>
        <w:t>displayCount</w:t>
      </w:r>
      <w:proofErr w:type="spellEnd"/>
      <w:r w:rsidRPr="00FD6ADB">
        <w:rPr>
          <w:highlight w:val="lightGray"/>
          <w:shd w:val="clear" w:color="auto" w:fill="FFFFFF"/>
        </w:rPr>
        <w:t>(self):</w:t>
      </w:r>
    </w:p>
    <w:p w14:paraId="1B7B40D5" w14:textId="77777777" w:rsidR="00FD6ADB" w:rsidRPr="00FD6ADB" w:rsidRDefault="00FD6ADB" w:rsidP="000D7C42">
      <w:pPr>
        <w:pStyle w:val="a1"/>
        <w:spacing w:line="324" w:lineRule="auto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t xml:space="preserve">     print "Total Employee %d" % </w:t>
      </w:r>
      <w:proofErr w:type="spellStart"/>
      <w:r w:rsidRPr="00FD6ADB">
        <w:rPr>
          <w:highlight w:val="lightGray"/>
          <w:shd w:val="clear" w:color="auto" w:fill="FFFFFF"/>
        </w:rPr>
        <w:t>Employee.empCount</w:t>
      </w:r>
      <w:proofErr w:type="spellEnd"/>
    </w:p>
    <w:p w14:paraId="6E6037C3" w14:textId="77777777" w:rsidR="00FD6ADB" w:rsidRPr="00FD6ADB" w:rsidRDefault="00FD6ADB" w:rsidP="000D7C42">
      <w:pPr>
        <w:pStyle w:val="a1"/>
        <w:spacing w:line="324" w:lineRule="auto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t xml:space="preserve">   def </w:t>
      </w:r>
      <w:proofErr w:type="spellStart"/>
      <w:r w:rsidRPr="00FD6ADB">
        <w:rPr>
          <w:highlight w:val="lightGray"/>
          <w:shd w:val="clear" w:color="auto" w:fill="FFFFFF"/>
        </w:rPr>
        <w:t>displayEmployee</w:t>
      </w:r>
      <w:proofErr w:type="spellEnd"/>
      <w:r w:rsidRPr="00FD6ADB">
        <w:rPr>
          <w:highlight w:val="lightGray"/>
          <w:shd w:val="clear" w:color="auto" w:fill="FFFFFF"/>
        </w:rPr>
        <w:t>(self):</w:t>
      </w:r>
    </w:p>
    <w:p w14:paraId="188FF653" w14:textId="6A765054" w:rsidR="00FD6ADB" w:rsidRPr="00FD6ADB" w:rsidRDefault="00FD6ADB" w:rsidP="000D7C42">
      <w:pPr>
        <w:pStyle w:val="a1"/>
        <w:spacing w:line="324" w:lineRule="auto"/>
        <w:rPr>
          <w:highlight w:val="lightGray"/>
          <w:shd w:val="clear" w:color="auto" w:fill="FFFFFF"/>
        </w:rPr>
      </w:pPr>
      <w:r w:rsidRPr="00FD6ADB">
        <w:rPr>
          <w:highlight w:val="lightGray"/>
          <w:shd w:val="clear" w:color="auto" w:fill="FFFFFF"/>
        </w:rPr>
        <w:lastRenderedPageBreak/>
        <w:t xml:space="preserve">      print "</w:t>
      </w:r>
      <w:proofErr w:type="gramStart"/>
      <w:r w:rsidRPr="00FD6ADB">
        <w:rPr>
          <w:highlight w:val="lightGray"/>
          <w:shd w:val="clear" w:color="auto" w:fill="FFFFFF"/>
        </w:rPr>
        <w:t>Name :</w:t>
      </w:r>
      <w:proofErr w:type="gramEnd"/>
      <w:r w:rsidRPr="00FD6ADB">
        <w:rPr>
          <w:highlight w:val="lightGray"/>
          <w:shd w:val="clear" w:color="auto" w:fill="FFFFFF"/>
        </w:rPr>
        <w:t xml:space="preserve"> ", self.name,  ", Salary: ", </w:t>
      </w:r>
      <w:proofErr w:type="spellStart"/>
      <w:r w:rsidRPr="00FD6ADB">
        <w:rPr>
          <w:highlight w:val="lightGray"/>
          <w:shd w:val="clear" w:color="auto" w:fill="FFFFFF"/>
        </w:rPr>
        <w:t>self.salary</w:t>
      </w:r>
      <w:proofErr w:type="spellEnd"/>
    </w:p>
    <w:p w14:paraId="6E4D2EB6" w14:textId="136CDC9C" w:rsidR="00C7002B" w:rsidRDefault="00C7002B" w:rsidP="000D7C42">
      <w:pPr>
        <w:pStyle w:val="6"/>
        <w:spacing w:line="324" w:lineRule="auto"/>
      </w:pPr>
      <w:r>
        <w:rPr>
          <w:rFonts w:hint="eastAsia"/>
        </w:rPr>
        <w:t>访问属性</w:t>
      </w:r>
    </w:p>
    <w:p w14:paraId="52580A69" w14:textId="3693CD34" w:rsidR="00FD6ADB" w:rsidRDefault="00FD6ADB" w:rsidP="000D7C42">
      <w:pPr>
        <w:pStyle w:val="a1"/>
        <w:spacing w:line="324" w:lineRule="auto"/>
      </w:pPr>
      <w:r>
        <w:rPr>
          <w:rFonts w:hint="eastAsia"/>
        </w:rPr>
        <w:t>创建好一个类后，可以通过符号点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访问类中某一对象的属性，例如想要访问班级中张三同学的成绩，</w:t>
      </w:r>
      <w:r w:rsidR="007D53C7">
        <w:rPr>
          <w:rFonts w:hint="eastAsia"/>
        </w:rPr>
        <w:t>若已</w:t>
      </w:r>
      <w:r>
        <w:rPr>
          <w:rFonts w:hint="eastAsia"/>
        </w:rPr>
        <w:t>定义</w:t>
      </w:r>
      <w:r>
        <w:rPr>
          <w:rFonts w:hint="eastAsia"/>
        </w:rPr>
        <w:t>students</w:t>
      </w:r>
      <w:r>
        <w:rPr>
          <w:rFonts w:hint="eastAsia"/>
        </w:rPr>
        <w:t>为一个类，</w:t>
      </w:r>
      <w:r>
        <w:rPr>
          <w:rFonts w:hint="eastAsia"/>
        </w:rPr>
        <w:t>g</w:t>
      </w:r>
      <w:r>
        <w:t>rade</w:t>
      </w:r>
      <w:r>
        <w:rPr>
          <w:rFonts w:hint="eastAsia"/>
        </w:rPr>
        <w:t>为该类的其中一个属性，则语句“张三</w:t>
      </w:r>
      <w:r>
        <w:t>.grade()</w:t>
      </w:r>
      <w:r>
        <w:rPr>
          <w:rFonts w:hint="eastAsia"/>
        </w:rPr>
        <w:t>”即代表张三同学的成绩，可以使用</w:t>
      </w:r>
      <w:r>
        <w:rPr>
          <w:rFonts w:hint="eastAsia"/>
        </w:rPr>
        <w:t>print</w:t>
      </w:r>
      <w:r>
        <w:rPr>
          <w:rFonts w:hint="eastAsia"/>
        </w:rPr>
        <w:t>语句输出该属性。</w:t>
      </w:r>
    </w:p>
    <w:p w14:paraId="33794644" w14:textId="4BC1B87C" w:rsidR="00FD6ADB" w:rsidRDefault="00FD6ADB" w:rsidP="000D7C42">
      <w:pPr>
        <w:pStyle w:val="a1"/>
        <w:spacing w:line="324" w:lineRule="auto"/>
      </w:pPr>
      <w:r>
        <w:rPr>
          <w:rFonts w:hint="eastAsia"/>
        </w:rPr>
        <w:t>举例如下（接上文代码）：</w:t>
      </w:r>
    </w:p>
    <w:p w14:paraId="10195642" w14:textId="77777777" w:rsidR="00FD6ADB" w:rsidRPr="00FD6ADB" w:rsidRDefault="00FD6ADB" w:rsidP="000D7C42">
      <w:pPr>
        <w:pStyle w:val="a1"/>
        <w:spacing w:line="324" w:lineRule="auto"/>
        <w:rPr>
          <w:highlight w:val="lightGray"/>
        </w:rPr>
      </w:pPr>
      <w:r w:rsidRPr="00FD6ADB">
        <w:rPr>
          <w:highlight w:val="lightGray"/>
        </w:rPr>
        <w:t>"</w:t>
      </w:r>
      <w:r w:rsidRPr="00FD6ADB">
        <w:rPr>
          <w:highlight w:val="lightGray"/>
        </w:rPr>
        <w:t>创建</w:t>
      </w:r>
      <w:r w:rsidRPr="00FD6ADB">
        <w:rPr>
          <w:highlight w:val="lightGray"/>
        </w:rPr>
        <w:t xml:space="preserve"> Employee </w:t>
      </w:r>
      <w:r w:rsidRPr="00FD6ADB">
        <w:rPr>
          <w:highlight w:val="lightGray"/>
        </w:rPr>
        <w:t>类的第一个对象</w:t>
      </w:r>
      <w:r w:rsidRPr="00FD6ADB">
        <w:rPr>
          <w:highlight w:val="lightGray"/>
        </w:rPr>
        <w:t>"</w:t>
      </w:r>
    </w:p>
    <w:p w14:paraId="370ED78D" w14:textId="77777777" w:rsidR="00FD6ADB" w:rsidRPr="00FD6ADB" w:rsidRDefault="00FD6ADB" w:rsidP="000D7C42">
      <w:pPr>
        <w:pStyle w:val="a1"/>
        <w:spacing w:line="324" w:lineRule="auto"/>
        <w:rPr>
          <w:highlight w:val="lightGray"/>
        </w:rPr>
      </w:pPr>
      <w:r w:rsidRPr="00FD6ADB">
        <w:rPr>
          <w:highlight w:val="lightGray"/>
        </w:rPr>
        <w:t xml:space="preserve">emp1 = </w:t>
      </w:r>
      <w:proofErr w:type="gramStart"/>
      <w:r w:rsidRPr="00FD6ADB">
        <w:rPr>
          <w:highlight w:val="lightGray"/>
        </w:rPr>
        <w:t>Employee(</w:t>
      </w:r>
      <w:proofErr w:type="gramEnd"/>
      <w:r w:rsidRPr="00FD6ADB">
        <w:rPr>
          <w:highlight w:val="lightGray"/>
        </w:rPr>
        <w:t>"Zara", 2000)</w:t>
      </w:r>
    </w:p>
    <w:p w14:paraId="4F701131" w14:textId="77777777" w:rsidR="00FD6ADB" w:rsidRPr="00FD6ADB" w:rsidRDefault="00FD6ADB" w:rsidP="000D7C42">
      <w:pPr>
        <w:pStyle w:val="a1"/>
        <w:spacing w:line="324" w:lineRule="auto"/>
        <w:rPr>
          <w:highlight w:val="lightGray"/>
        </w:rPr>
      </w:pPr>
      <w:r w:rsidRPr="00FD6ADB">
        <w:rPr>
          <w:highlight w:val="lightGray"/>
        </w:rPr>
        <w:t>"</w:t>
      </w:r>
      <w:r w:rsidRPr="00FD6ADB">
        <w:rPr>
          <w:highlight w:val="lightGray"/>
        </w:rPr>
        <w:t>创建</w:t>
      </w:r>
      <w:r w:rsidRPr="00FD6ADB">
        <w:rPr>
          <w:highlight w:val="lightGray"/>
        </w:rPr>
        <w:t xml:space="preserve"> Employee </w:t>
      </w:r>
      <w:r w:rsidRPr="00FD6ADB">
        <w:rPr>
          <w:highlight w:val="lightGray"/>
        </w:rPr>
        <w:t>类的第二个对象</w:t>
      </w:r>
      <w:r w:rsidRPr="00FD6ADB">
        <w:rPr>
          <w:highlight w:val="lightGray"/>
        </w:rPr>
        <w:t>"</w:t>
      </w:r>
    </w:p>
    <w:p w14:paraId="19505DE5" w14:textId="77777777" w:rsidR="00FD6ADB" w:rsidRPr="00FD6ADB" w:rsidRDefault="00FD6ADB" w:rsidP="000D7C42">
      <w:pPr>
        <w:pStyle w:val="a1"/>
        <w:spacing w:line="324" w:lineRule="auto"/>
        <w:rPr>
          <w:highlight w:val="lightGray"/>
        </w:rPr>
      </w:pPr>
      <w:r w:rsidRPr="00FD6ADB">
        <w:rPr>
          <w:highlight w:val="lightGray"/>
        </w:rPr>
        <w:t xml:space="preserve">emp2 = </w:t>
      </w:r>
      <w:proofErr w:type="gramStart"/>
      <w:r w:rsidRPr="00FD6ADB">
        <w:rPr>
          <w:highlight w:val="lightGray"/>
        </w:rPr>
        <w:t>Employee(</w:t>
      </w:r>
      <w:proofErr w:type="gramEnd"/>
      <w:r w:rsidRPr="00FD6ADB">
        <w:rPr>
          <w:highlight w:val="lightGray"/>
        </w:rPr>
        <w:t>"Manni", 5000)</w:t>
      </w:r>
    </w:p>
    <w:p w14:paraId="3B2ECC8B" w14:textId="77777777" w:rsidR="00FD6ADB" w:rsidRPr="00FD6ADB" w:rsidRDefault="00FD6ADB" w:rsidP="000D7C42">
      <w:pPr>
        <w:pStyle w:val="a1"/>
        <w:spacing w:line="324" w:lineRule="auto"/>
        <w:rPr>
          <w:highlight w:val="lightGray"/>
        </w:rPr>
      </w:pPr>
      <w:r w:rsidRPr="00FD6ADB">
        <w:rPr>
          <w:highlight w:val="lightGray"/>
        </w:rPr>
        <w:t>emp1.displayEmployee()</w:t>
      </w:r>
    </w:p>
    <w:p w14:paraId="4BBD12EA" w14:textId="11311A61" w:rsidR="00FD6ADB" w:rsidRDefault="00FD6ADB" w:rsidP="000D7C42">
      <w:pPr>
        <w:pStyle w:val="a1"/>
        <w:spacing w:line="324" w:lineRule="auto"/>
        <w:rPr>
          <w:highlight w:val="lightGray"/>
        </w:rPr>
      </w:pPr>
      <w:r w:rsidRPr="00FD6ADB">
        <w:rPr>
          <w:highlight w:val="lightGray"/>
        </w:rPr>
        <w:t>emp2.displayEmployee()</w:t>
      </w:r>
    </w:p>
    <w:p w14:paraId="23CDAA72" w14:textId="5BAB6AA6" w:rsidR="00FD6ADB" w:rsidRPr="00FD6ADB" w:rsidRDefault="00FD6ADB" w:rsidP="000D7C42">
      <w:pPr>
        <w:pStyle w:val="a1"/>
        <w:spacing w:line="324" w:lineRule="auto"/>
      </w:pPr>
      <w:r w:rsidRPr="00FD6ADB">
        <w:rPr>
          <w:rFonts w:hint="eastAsia"/>
        </w:rPr>
        <w:t>输出结果：</w:t>
      </w:r>
    </w:p>
    <w:p w14:paraId="339E7D6C" w14:textId="77777777" w:rsidR="00FD6ADB" w:rsidRPr="00FD6ADB" w:rsidRDefault="00FD6ADB" w:rsidP="000D7C42">
      <w:pPr>
        <w:pStyle w:val="a1"/>
        <w:spacing w:line="324" w:lineRule="auto"/>
        <w:rPr>
          <w:highlight w:val="lightGray"/>
        </w:rPr>
      </w:pPr>
      <w:proofErr w:type="gramStart"/>
      <w:r w:rsidRPr="00FD6ADB">
        <w:rPr>
          <w:highlight w:val="lightGray"/>
        </w:rPr>
        <w:t>Name :</w:t>
      </w:r>
      <w:proofErr w:type="gramEnd"/>
      <w:r w:rsidRPr="00FD6ADB">
        <w:rPr>
          <w:highlight w:val="lightGray"/>
        </w:rPr>
        <w:t xml:space="preserve">  Zara ,Salary:  2000</w:t>
      </w:r>
    </w:p>
    <w:p w14:paraId="7108A604" w14:textId="5583814C" w:rsidR="00923FD1" w:rsidRPr="00923FD1" w:rsidRDefault="00FD6ADB" w:rsidP="000D7C42">
      <w:pPr>
        <w:pStyle w:val="a1"/>
        <w:spacing w:line="324" w:lineRule="auto"/>
        <w:rPr>
          <w:highlight w:val="lightGray"/>
        </w:rPr>
      </w:pPr>
      <w:proofErr w:type="gramStart"/>
      <w:r w:rsidRPr="00FD6ADB">
        <w:rPr>
          <w:highlight w:val="lightGray"/>
        </w:rPr>
        <w:t>Name :</w:t>
      </w:r>
      <w:proofErr w:type="gramEnd"/>
      <w:r w:rsidRPr="00FD6ADB">
        <w:rPr>
          <w:highlight w:val="lightGray"/>
        </w:rPr>
        <w:t xml:space="preserve">  Manni ,Salary:  5000</w:t>
      </w:r>
    </w:p>
    <w:p w14:paraId="7C342C50" w14:textId="58231D53" w:rsidR="00EE4608" w:rsidRDefault="0004588B" w:rsidP="000D7C42">
      <w:pPr>
        <w:pStyle w:val="3"/>
        <w:spacing w:before="120" w:after="120" w:line="324" w:lineRule="auto"/>
      </w:pPr>
      <w:r>
        <w:rPr>
          <w:rFonts w:hint="eastAsia"/>
        </w:rPr>
        <w:t>第三节：模块</w:t>
      </w:r>
    </w:p>
    <w:p w14:paraId="262E3E21" w14:textId="36670E80" w:rsidR="00A23590" w:rsidRDefault="00A23590" w:rsidP="000D7C42">
      <w:pPr>
        <w:pStyle w:val="6"/>
        <w:spacing w:line="324" w:lineRule="auto"/>
      </w:pPr>
      <w:r>
        <w:t>P</w:t>
      </w:r>
      <w:r>
        <w:rPr>
          <w:rFonts w:hint="eastAsia"/>
        </w:rPr>
        <w:t>ython模块简介</w:t>
      </w:r>
    </w:p>
    <w:p w14:paraId="2AA41F51" w14:textId="788138E4" w:rsidR="00A23590" w:rsidRDefault="00A23590" w:rsidP="000D7C42">
      <w:pPr>
        <w:pStyle w:val="a1"/>
        <w:spacing w:line="324" w:lineRule="auto"/>
      </w:pPr>
      <w:r w:rsidRPr="00A23590">
        <w:t xml:space="preserve">Python </w:t>
      </w:r>
      <w:r w:rsidRPr="00A23590">
        <w:t>模块</w:t>
      </w:r>
      <w:r w:rsidRPr="00A23590">
        <w:t>(Module)</w:t>
      </w:r>
      <w:r w:rsidRPr="00A23590">
        <w:t>，是一个</w:t>
      </w:r>
      <w:r w:rsidRPr="00A23590">
        <w:t xml:space="preserve"> Python </w:t>
      </w:r>
      <w:r w:rsidRPr="00A23590">
        <w:t>文件，以</w:t>
      </w:r>
      <w:r w:rsidRPr="00A23590">
        <w:t xml:space="preserve"> .</w:t>
      </w:r>
      <w:proofErr w:type="spellStart"/>
      <w:r w:rsidRPr="00A23590">
        <w:t>py</w:t>
      </w:r>
      <w:proofErr w:type="spellEnd"/>
      <w:r w:rsidRPr="00A23590">
        <w:t xml:space="preserve"> </w:t>
      </w:r>
      <w:r w:rsidRPr="00A23590">
        <w:t>结尾，包含了</w:t>
      </w:r>
      <w:r w:rsidRPr="00A23590">
        <w:t xml:space="preserve"> Python </w:t>
      </w:r>
      <w:r w:rsidRPr="00A23590">
        <w:t>对象定义和</w:t>
      </w:r>
      <w:r w:rsidRPr="00A23590">
        <w:t>Python</w:t>
      </w:r>
      <w:r w:rsidRPr="00A23590">
        <w:t>语句。</w:t>
      </w:r>
      <w:r w:rsidRPr="00A23590">
        <w:rPr>
          <w:rFonts w:hint="eastAsia"/>
        </w:rPr>
        <w:t>模块能定义函数，类和变量，模块里也能包含可执行的代码。</w:t>
      </w:r>
    </w:p>
    <w:p w14:paraId="10707818" w14:textId="6650F89F" w:rsidR="00A23590" w:rsidRDefault="00A23590" w:rsidP="000D7C42">
      <w:pPr>
        <w:pStyle w:val="a1"/>
        <w:spacing w:line="324" w:lineRule="auto"/>
      </w:pPr>
      <w:r>
        <w:rPr>
          <w:rFonts w:hint="eastAsia"/>
        </w:rPr>
        <w:t>python</w:t>
      </w:r>
      <w:r>
        <w:rPr>
          <w:rFonts w:hint="eastAsia"/>
        </w:rPr>
        <w:t>有成熟的模块可为用户调用，其中包含许多方便直接使用的函数，方便用户实现多样化功能。</w:t>
      </w:r>
    </w:p>
    <w:p w14:paraId="02830378" w14:textId="5AE8515B" w:rsidR="00A23590" w:rsidRDefault="00A23590" w:rsidP="000D7C42">
      <w:pPr>
        <w:pStyle w:val="6"/>
        <w:spacing w:line="324" w:lineRule="auto"/>
      </w:pPr>
      <w:r>
        <w:rPr>
          <w:rFonts w:hint="eastAsia"/>
        </w:rPr>
        <w:t>模块调用</w:t>
      </w:r>
    </w:p>
    <w:p w14:paraId="1D85ED32" w14:textId="2C5CC9E9" w:rsidR="00A23590" w:rsidRDefault="00A23590" w:rsidP="000D7C42">
      <w:pPr>
        <w:pStyle w:val="a1"/>
        <w:spacing w:line="324" w:lineRule="auto"/>
      </w:pPr>
      <w:r>
        <w:rPr>
          <w:rFonts w:hint="eastAsia"/>
        </w:rPr>
        <w:t>使用某一模块及其内部的函数之前需要先调用该模块，方法有多种：</w:t>
      </w:r>
    </w:p>
    <w:p w14:paraId="7EBABD1E" w14:textId="11636BC1" w:rsidR="00A23590" w:rsidRDefault="00A23590" w:rsidP="000D7C42">
      <w:pPr>
        <w:pStyle w:val="9"/>
        <w:numPr>
          <w:ilvl w:val="7"/>
          <w:numId w:val="20"/>
        </w:numPr>
        <w:spacing w:line="324" w:lineRule="auto"/>
      </w:pPr>
      <w:r>
        <w:t>import module</w:t>
      </w:r>
      <w:r>
        <w:rPr>
          <w:rFonts w:hint="eastAsia"/>
        </w:rPr>
        <w:t>语句</w:t>
      </w:r>
    </w:p>
    <w:p w14:paraId="5AA114F2" w14:textId="77777777" w:rsidR="00A23590" w:rsidRDefault="00A23590" w:rsidP="000D7C42">
      <w:pPr>
        <w:pStyle w:val="a1"/>
        <w:numPr>
          <w:ilvl w:val="8"/>
          <w:numId w:val="20"/>
        </w:numPr>
        <w:spacing w:line="324" w:lineRule="auto"/>
      </w:pPr>
      <w:r>
        <w:rPr>
          <w:rFonts w:hint="eastAsia"/>
        </w:rPr>
        <w:t>例如：若需要使用模块</w:t>
      </w:r>
      <w:r>
        <w:rPr>
          <w:rFonts w:hint="eastAsia"/>
        </w:rPr>
        <w:t>math</w:t>
      </w:r>
      <w:r>
        <w:rPr>
          <w:rFonts w:hint="eastAsia"/>
        </w:rPr>
        <w:t>，则需先运行</w:t>
      </w:r>
    </w:p>
    <w:p w14:paraId="247C6967" w14:textId="39F08167" w:rsidR="00A23590" w:rsidRPr="00A23590" w:rsidRDefault="00A23590" w:rsidP="000D7C42">
      <w:pPr>
        <w:pStyle w:val="a1"/>
        <w:numPr>
          <w:ilvl w:val="8"/>
          <w:numId w:val="20"/>
        </w:numPr>
        <w:spacing w:line="324" w:lineRule="auto"/>
        <w:rPr>
          <w:highlight w:val="lightGray"/>
        </w:rPr>
      </w:pPr>
      <w:r w:rsidRPr="00A23590">
        <w:rPr>
          <w:highlight w:val="lightGray"/>
        </w:rPr>
        <w:t>import math</w:t>
      </w:r>
    </w:p>
    <w:p w14:paraId="6A4963C3" w14:textId="6FD61889" w:rsidR="00A23590" w:rsidRDefault="00A23590" w:rsidP="000D7C42">
      <w:pPr>
        <w:pStyle w:val="9"/>
        <w:numPr>
          <w:ilvl w:val="7"/>
          <w:numId w:val="20"/>
        </w:numPr>
        <w:spacing w:line="324" w:lineRule="auto"/>
      </w:pPr>
      <w:r>
        <w:rPr>
          <w:rFonts w:hint="eastAsia"/>
        </w:rPr>
        <w:t>f</w:t>
      </w:r>
      <w:r>
        <w:t>rom module import function</w:t>
      </w:r>
      <w:r>
        <w:rPr>
          <w:rFonts w:hint="eastAsia"/>
        </w:rPr>
        <w:t>语句</w:t>
      </w:r>
    </w:p>
    <w:p w14:paraId="037820A8" w14:textId="6834B675" w:rsidR="00A23590" w:rsidRDefault="00A23590" w:rsidP="000D7C42">
      <w:pPr>
        <w:pStyle w:val="a1"/>
        <w:numPr>
          <w:ilvl w:val="8"/>
          <w:numId w:val="20"/>
        </w:numPr>
        <w:spacing w:line="324" w:lineRule="auto"/>
      </w:pPr>
      <w:r>
        <w:rPr>
          <w:rFonts w:hint="eastAsia"/>
        </w:rPr>
        <w:t>针对模块内的某一函数调用。</w:t>
      </w:r>
    </w:p>
    <w:p w14:paraId="494899D1" w14:textId="1FCB08B5" w:rsidR="00A23590" w:rsidRDefault="00A23590" w:rsidP="000D7C42">
      <w:pPr>
        <w:pStyle w:val="a1"/>
        <w:numPr>
          <w:ilvl w:val="8"/>
          <w:numId w:val="20"/>
        </w:numPr>
        <w:spacing w:line="324" w:lineRule="auto"/>
      </w:pPr>
      <w:r>
        <w:rPr>
          <w:rFonts w:hint="eastAsia"/>
        </w:rPr>
        <w:t>例如：若需要使用模块</w:t>
      </w:r>
      <w:r w:rsidRPr="00A23590">
        <w:t xml:space="preserve">fib </w:t>
      </w:r>
      <w:r w:rsidRPr="00A23590">
        <w:t>的</w:t>
      </w:r>
      <w:r w:rsidRPr="00A23590">
        <w:t xml:space="preserve"> </w:t>
      </w:r>
      <w:proofErr w:type="spellStart"/>
      <w:r w:rsidRPr="00A23590">
        <w:t>fibonacci</w:t>
      </w:r>
      <w:proofErr w:type="spellEnd"/>
      <w:r w:rsidRPr="00A23590">
        <w:t xml:space="preserve"> </w:t>
      </w:r>
      <w:r w:rsidRPr="00A23590">
        <w:t>函数</w:t>
      </w:r>
      <w:r>
        <w:rPr>
          <w:rFonts w:hint="eastAsia"/>
        </w:rPr>
        <w:t>，则先运行</w:t>
      </w:r>
    </w:p>
    <w:p w14:paraId="4B19DAED" w14:textId="7CDCD9EA" w:rsidR="00A23590" w:rsidRPr="00A23590" w:rsidRDefault="00A23590" w:rsidP="000D7C42">
      <w:pPr>
        <w:pStyle w:val="a1"/>
        <w:numPr>
          <w:ilvl w:val="8"/>
          <w:numId w:val="20"/>
        </w:numPr>
        <w:spacing w:line="324" w:lineRule="auto"/>
        <w:rPr>
          <w:highlight w:val="lightGray"/>
        </w:rPr>
      </w:pPr>
      <w:r w:rsidRPr="00A23590">
        <w:rPr>
          <w:highlight w:val="lightGray"/>
        </w:rPr>
        <w:t xml:space="preserve">from fib import </w:t>
      </w:r>
      <w:proofErr w:type="spellStart"/>
      <w:r w:rsidRPr="00A23590">
        <w:rPr>
          <w:highlight w:val="lightGray"/>
        </w:rPr>
        <w:t>fibonacci</w:t>
      </w:r>
      <w:proofErr w:type="spellEnd"/>
    </w:p>
    <w:p w14:paraId="2D913F14" w14:textId="41850A1E" w:rsidR="00A23590" w:rsidRDefault="00A23590" w:rsidP="000D7C42">
      <w:pPr>
        <w:pStyle w:val="9"/>
        <w:numPr>
          <w:ilvl w:val="7"/>
          <w:numId w:val="20"/>
        </w:numPr>
        <w:spacing w:line="324" w:lineRule="auto"/>
      </w:pPr>
      <w:r>
        <w:rPr>
          <w:rFonts w:hint="eastAsia"/>
        </w:rPr>
        <w:t>f</w:t>
      </w:r>
      <w:r>
        <w:t xml:space="preserve">rom module import * </w:t>
      </w:r>
      <w:r>
        <w:rPr>
          <w:rFonts w:hint="eastAsia"/>
        </w:rPr>
        <w:t>语句</w:t>
      </w:r>
    </w:p>
    <w:p w14:paraId="1E778E86" w14:textId="4777B15B" w:rsidR="00A23590" w:rsidRDefault="00A23590" w:rsidP="000D7C42">
      <w:pPr>
        <w:pStyle w:val="a1"/>
        <w:spacing w:line="324" w:lineRule="auto"/>
      </w:pPr>
      <w:r>
        <w:rPr>
          <w:rFonts w:hint="eastAsia"/>
        </w:rPr>
        <w:t>需要使用某一模块中的所有函数时可以使用。</w:t>
      </w:r>
    </w:p>
    <w:p w14:paraId="55DBD67D" w14:textId="59DF9AA7" w:rsidR="00A23590" w:rsidRDefault="00A23590" w:rsidP="000D7C42">
      <w:pPr>
        <w:pStyle w:val="a1"/>
        <w:spacing w:line="324" w:lineRule="auto"/>
      </w:pPr>
      <w:r>
        <w:rPr>
          <w:rFonts w:hint="eastAsia"/>
        </w:rPr>
        <w:t>例如：需要一次性导入</w:t>
      </w:r>
      <w:r>
        <w:rPr>
          <w:rFonts w:hint="eastAsia"/>
        </w:rPr>
        <w:t>math</w:t>
      </w:r>
      <w:r>
        <w:rPr>
          <w:rFonts w:hint="eastAsia"/>
        </w:rPr>
        <w:t>模块中的所有函数为自己所用，则先运行</w:t>
      </w:r>
    </w:p>
    <w:p w14:paraId="723CECBB" w14:textId="797FA325" w:rsidR="00A23590" w:rsidRPr="00A23590" w:rsidRDefault="00A23590" w:rsidP="000D7C42">
      <w:pPr>
        <w:pStyle w:val="a1"/>
        <w:spacing w:line="324" w:lineRule="auto"/>
        <w:rPr>
          <w:highlight w:val="lightGray"/>
        </w:rPr>
      </w:pPr>
      <w:r w:rsidRPr="00A23590">
        <w:rPr>
          <w:highlight w:val="lightGray"/>
        </w:rPr>
        <w:t>from math import *</w:t>
      </w:r>
    </w:p>
    <w:p w14:paraId="42F08E50" w14:textId="3F4BA4CF" w:rsidR="0004588B" w:rsidRDefault="0004588B" w:rsidP="000D7C42">
      <w:pPr>
        <w:pStyle w:val="3"/>
        <w:spacing w:before="120" w:after="120" w:line="324" w:lineRule="auto"/>
      </w:pPr>
      <w:r>
        <w:rPr>
          <w:rFonts w:hint="eastAsia"/>
        </w:rPr>
        <w:t>第四节：包</w:t>
      </w:r>
    </w:p>
    <w:p w14:paraId="53FE651A" w14:textId="218A9F76" w:rsidR="00911DAA" w:rsidRDefault="00911DAA" w:rsidP="000D7C42">
      <w:pPr>
        <w:pStyle w:val="6"/>
        <w:spacing w:line="324" w:lineRule="auto"/>
      </w:pPr>
      <w:r>
        <w:rPr>
          <w:rFonts w:hint="eastAsia"/>
        </w:rPr>
        <w:t>什么是包</w:t>
      </w:r>
    </w:p>
    <w:p w14:paraId="5E14318E" w14:textId="4798832F" w:rsidR="00911DAA" w:rsidRDefault="00911DAA" w:rsidP="000D7C42">
      <w:pPr>
        <w:pStyle w:val="a1"/>
        <w:spacing w:line="324" w:lineRule="auto"/>
      </w:pPr>
      <w:r>
        <w:rPr>
          <w:rFonts w:hint="eastAsia"/>
        </w:rPr>
        <w:lastRenderedPageBreak/>
        <w:t>包是一个文件夹，其中包含多个模块文件。</w:t>
      </w:r>
      <w:r w:rsidRPr="00911DAA">
        <w:rPr>
          <w:rFonts w:hint="eastAsia"/>
        </w:rPr>
        <w:t>它定义了一个由模块及子包，和子包下的子包等组成的</w:t>
      </w:r>
      <w:r w:rsidRPr="00911DAA">
        <w:t xml:space="preserve"> Python </w:t>
      </w:r>
      <w:r w:rsidRPr="00911DAA">
        <w:t>的应用环境。</w:t>
      </w:r>
      <w:r w:rsidRPr="00911DAA">
        <w:rPr>
          <w:rFonts w:hint="eastAsia"/>
        </w:rPr>
        <w:t>该文件夹下必须存在</w:t>
      </w:r>
      <w:r w:rsidRPr="00911DAA">
        <w:t xml:space="preserve"> __init__.py </w:t>
      </w:r>
      <w:r w:rsidRPr="00911DAA">
        <w:t>文件</w:t>
      </w:r>
      <w:r w:rsidRPr="00911DAA">
        <w:t xml:space="preserve">, </w:t>
      </w:r>
      <w:r w:rsidRPr="00911DAA">
        <w:t>该文件的内容可以为空。</w:t>
      </w:r>
      <w:r w:rsidRPr="00911DAA">
        <w:t xml:space="preserve">__init__.py </w:t>
      </w:r>
      <w:r w:rsidRPr="00911DAA">
        <w:t>用于标识当前文件夹是一个包。</w:t>
      </w:r>
    </w:p>
    <w:p w14:paraId="40ED77F1" w14:textId="5B11F70D" w:rsidR="00911DAA" w:rsidRDefault="00911DAA" w:rsidP="000D7C42">
      <w:pPr>
        <w:pStyle w:val="6"/>
        <w:spacing w:line="324" w:lineRule="auto"/>
      </w:pPr>
      <w:r>
        <w:rPr>
          <w:rFonts w:hint="eastAsia"/>
        </w:rPr>
        <w:t>包的举例</w:t>
      </w:r>
    </w:p>
    <w:p w14:paraId="400BFA31" w14:textId="714B9FA5" w:rsidR="00911DAA" w:rsidRDefault="00911DAA" w:rsidP="000D7C42">
      <w:pPr>
        <w:pStyle w:val="a1"/>
        <w:spacing w:line="324" w:lineRule="auto"/>
      </w:pPr>
      <w:r>
        <w:rPr>
          <w:rFonts w:hint="eastAsia"/>
        </w:rPr>
        <w:t>例如：在文件夹</w:t>
      </w:r>
      <w:proofErr w:type="spellStart"/>
      <w:r w:rsidRPr="00911DAA">
        <w:t>package_runoob</w:t>
      </w:r>
      <w:proofErr w:type="spellEnd"/>
      <w:r>
        <w:rPr>
          <w:rFonts w:hint="eastAsia"/>
        </w:rPr>
        <w:t>下有“</w:t>
      </w:r>
      <w:r w:rsidRPr="00911DAA">
        <w:t>__init__.py</w:t>
      </w:r>
      <w:r>
        <w:rPr>
          <w:rFonts w:hint="eastAsia"/>
        </w:rPr>
        <w:t>”，“</w:t>
      </w:r>
      <w:r w:rsidRPr="00911DAA">
        <w:t>runoob1.py</w:t>
      </w:r>
      <w:r>
        <w:rPr>
          <w:rFonts w:hint="eastAsia"/>
        </w:rPr>
        <w:t>”，“</w:t>
      </w:r>
      <w:r w:rsidRPr="00911DAA">
        <w:t>runoob2.py</w:t>
      </w:r>
      <w:r>
        <w:rPr>
          <w:rFonts w:hint="eastAsia"/>
        </w:rPr>
        <w:t>”三个文件，其中后两者为两个模块，分别包含多个函数。</w:t>
      </w:r>
    </w:p>
    <w:p w14:paraId="5FCE5FD6" w14:textId="1F58EFFB" w:rsidR="00911DAA" w:rsidRDefault="00911DAA" w:rsidP="000D7C42">
      <w:pPr>
        <w:pStyle w:val="a1"/>
        <w:spacing w:line="324" w:lineRule="auto"/>
      </w:pPr>
      <w:r>
        <w:rPr>
          <w:rFonts w:hint="eastAsia"/>
        </w:rPr>
        <w:t>现在假设</w:t>
      </w:r>
      <w:r>
        <w:rPr>
          <w:rFonts w:hint="eastAsia"/>
        </w:rPr>
        <w:t>runoob</w:t>
      </w:r>
      <w:r>
        <w:t>1</w:t>
      </w:r>
      <w:r>
        <w:rPr>
          <w:rFonts w:hint="eastAsia"/>
        </w:rPr>
        <w:t>下有</w:t>
      </w:r>
      <w:r>
        <w:rPr>
          <w:rFonts w:hint="eastAsia"/>
        </w:rPr>
        <w:t>runoob</w:t>
      </w:r>
      <w:r>
        <w:t>11,runoob12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函数，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>模块下有</w:t>
      </w:r>
      <w:r>
        <w:rPr>
          <w:rFonts w:hint="eastAsia"/>
        </w:rPr>
        <w:t>r</w:t>
      </w:r>
      <w:r>
        <w:t>unoob21,runoob22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函数。则</w:t>
      </w:r>
    </w:p>
    <w:p w14:paraId="31FB2AEE" w14:textId="4352E6DB" w:rsidR="00911DAA" w:rsidRDefault="00911DAA" w:rsidP="000D7C42">
      <w:pPr>
        <w:pStyle w:val="a1"/>
        <w:spacing w:line="324" w:lineRule="auto"/>
      </w:pPr>
      <w:r>
        <w:rPr>
          <w:rFonts w:hint="eastAsia"/>
        </w:rPr>
        <w:t>可以通过以下语句导入相应的函数：</w:t>
      </w:r>
    </w:p>
    <w:p w14:paraId="5E6F2F81" w14:textId="4B3A54A5" w:rsidR="00911DAA" w:rsidRDefault="00911DAA" w:rsidP="000D7C42">
      <w:pPr>
        <w:pStyle w:val="a1"/>
        <w:spacing w:line="324" w:lineRule="auto"/>
        <w:rPr>
          <w:highlight w:val="lightGray"/>
        </w:rPr>
      </w:pPr>
      <w:r w:rsidRPr="00911DAA">
        <w:rPr>
          <w:highlight w:val="lightGray"/>
        </w:rPr>
        <w:t>from package_</w:t>
      </w:r>
      <w:proofErr w:type="gramStart"/>
      <w:r w:rsidRPr="00911DAA">
        <w:rPr>
          <w:highlight w:val="lightGray"/>
        </w:rPr>
        <w:t>runoob.runoob</w:t>
      </w:r>
      <w:proofErr w:type="gramEnd"/>
      <w:r w:rsidRPr="00911DAA">
        <w:rPr>
          <w:highlight w:val="lightGray"/>
        </w:rPr>
        <w:t>1 import runoob1</w:t>
      </w:r>
      <w:r>
        <w:rPr>
          <w:highlight w:val="lightGray"/>
        </w:rPr>
        <w:t>1</w:t>
      </w:r>
    </w:p>
    <w:p w14:paraId="4B8DBC63" w14:textId="77777777" w:rsidR="00911DAA" w:rsidRDefault="00911DAA" w:rsidP="000D7C42">
      <w:pPr>
        <w:pStyle w:val="a1"/>
        <w:spacing w:line="324" w:lineRule="auto"/>
        <w:rPr>
          <w:highlight w:val="lightGray"/>
        </w:rPr>
      </w:pPr>
      <w:r w:rsidRPr="00911DAA">
        <w:rPr>
          <w:highlight w:val="lightGray"/>
        </w:rPr>
        <w:t>from package_</w:t>
      </w:r>
      <w:proofErr w:type="gramStart"/>
      <w:r w:rsidRPr="00911DAA">
        <w:rPr>
          <w:highlight w:val="lightGray"/>
        </w:rPr>
        <w:t>runoob.runoob</w:t>
      </w:r>
      <w:proofErr w:type="gramEnd"/>
      <w:r w:rsidRPr="00911DAA">
        <w:rPr>
          <w:highlight w:val="lightGray"/>
        </w:rPr>
        <w:t>1 import runoob12</w:t>
      </w:r>
    </w:p>
    <w:p w14:paraId="17CE166F" w14:textId="0C07638D" w:rsidR="00911DAA" w:rsidRDefault="00911DAA" w:rsidP="000D7C42">
      <w:pPr>
        <w:pStyle w:val="a1"/>
        <w:spacing w:line="324" w:lineRule="auto"/>
        <w:rPr>
          <w:highlight w:val="lightGray"/>
        </w:rPr>
      </w:pPr>
      <w:r w:rsidRPr="00911DAA">
        <w:rPr>
          <w:highlight w:val="lightGray"/>
        </w:rPr>
        <w:t>from package_</w:t>
      </w:r>
      <w:proofErr w:type="gramStart"/>
      <w:r w:rsidRPr="00911DAA">
        <w:rPr>
          <w:highlight w:val="lightGray"/>
        </w:rPr>
        <w:t>runoob.runoob</w:t>
      </w:r>
      <w:proofErr w:type="gramEnd"/>
      <w:r>
        <w:rPr>
          <w:highlight w:val="lightGray"/>
        </w:rPr>
        <w:t>2</w:t>
      </w:r>
      <w:r w:rsidRPr="00911DAA">
        <w:rPr>
          <w:highlight w:val="lightGray"/>
        </w:rPr>
        <w:t xml:space="preserve"> import runoob</w:t>
      </w:r>
      <w:r>
        <w:rPr>
          <w:highlight w:val="lightGray"/>
        </w:rPr>
        <w:t>21</w:t>
      </w:r>
    </w:p>
    <w:p w14:paraId="18CC2F61" w14:textId="1BD887E2" w:rsidR="00911DAA" w:rsidRPr="00911DAA" w:rsidRDefault="00911DAA" w:rsidP="000D7C42">
      <w:pPr>
        <w:pStyle w:val="a1"/>
        <w:spacing w:line="324" w:lineRule="auto"/>
        <w:rPr>
          <w:highlight w:val="lightGray"/>
        </w:rPr>
      </w:pPr>
      <w:r w:rsidRPr="00911DAA">
        <w:rPr>
          <w:highlight w:val="lightGray"/>
        </w:rPr>
        <w:t>from package_</w:t>
      </w:r>
      <w:proofErr w:type="gramStart"/>
      <w:r w:rsidRPr="00911DAA">
        <w:rPr>
          <w:highlight w:val="lightGray"/>
        </w:rPr>
        <w:t>runoob.runoob</w:t>
      </w:r>
      <w:proofErr w:type="gramEnd"/>
      <w:r>
        <w:rPr>
          <w:highlight w:val="lightGray"/>
        </w:rPr>
        <w:t>2</w:t>
      </w:r>
      <w:r w:rsidRPr="00911DAA">
        <w:rPr>
          <w:highlight w:val="lightGray"/>
        </w:rPr>
        <w:t xml:space="preserve"> import runoob</w:t>
      </w:r>
      <w:r>
        <w:rPr>
          <w:highlight w:val="lightGray"/>
        </w:rPr>
        <w:t>2</w:t>
      </w:r>
      <w:r w:rsidRPr="00911DAA">
        <w:rPr>
          <w:highlight w:val="lightGray"/>
        </w:rPr>
        <w:t>2</w:t>
      </w:r>
    </w:p>
    <w:p w14:paraId="1075FD3F" w14:textId="5B3F8876" w:rsidR="0004588B" w:rsidRDefault="0004588B" w:rsidP="000D7C42">
      <w:pPr>
        <w:pStyle w:val="3"/>
        <w:spacing w:before="120" w:after="120" w:line="324" w:lineRule="auto"/>
      </w:pPr>
      <w:r>
        <w:rPr>
          <w:rFonts w:hint="eastAsia"/>
        </w:rPr>
        <w:t>第五节：生成随机值</w:t>
      </w:r>
    </w:p>
    <w:p w14:paraId="2F62EF6F" w14:textId="0A7046C7" w:rsidR="00911DAA" w:rsidRDefault="006E6E51" w:rsidP="000D7C42">
      <w:pPr>
        <w:pStyle w:val="9"/>
        <w:spacing w:line="324" w:lineRule="auto"/>
      </w:pPr>
      <w:r w:rsidRPr="006E6E51">
        <w:t>random()</w:t>
      </w:r>
      <w:r>
        <w:rPr>
          <w:rFonts w:hint="eastAsia"/>
        </w:rPr>
        <w:t>函数：</w:t>
      </w:r>
    </w:p>
    <w:p w14:paraId="1058077A" w14:textId="7BEC8428" w:rsidR="006E6E51" w:rsidRDefault="006E6E51" w:rsidP="000D7C42">
      <w:pPr>
        <w:pStyle w:val="a1"/>
        <w:spacing w:line="324" w:lineRule="auto"/>
      </w:pPr>
      <w:r w:rsidRPr="006E6E51">
        <w:rPr>
          <w:rFonts w:hint="eastAsia"/>
        </w:rPr>
        <w:t>随机生成一个实数，它在</w:t>
      </w:r>
      <w:r w:rsidRPr="006E6E51">
        <w:t>[0,1)</w:t>
      </w:r>
      <w:r w:rsidRPr="006E6E51">
        <w:t>范围内。</w:t>
      </w:r>
    </w:p>
    <w:p w14:paraId="41E80457" w14:textId="70CB6CED" w:rsidR="006E6E51" w:rsidRDefault="006E6E51" w:rsidP="000D7C42">
      <w:pPr>
        <w:pStyle w:val="9"/>
        <w:spacing w:line="324" w:lineRule="auto"/>
      </w:pPr>
      <w:r w:rsidRPr="006E6E51">
        <w:t>uniform(x, y)</w:t>
      </w:r>
      <w:r>
        <w:rPr>
          <w:rFonts w:hint="eastAsia"/>
        </w:rPr>
        <w:t>：</w:t>
      </w:r>
    </w:p>
    <w:p w14:paraId="471EB0B7" w14:textId="29FEDBA1" w:rsidR="006E6E51" w:rsidRDefault="006E6E51" w:rsidP="000D7C42">
      <w:pPr>
        <w:pStyle w:val="a1"/>
        <w:spacing w:line="324" w:lineRule="auto"/>
      </w:pPr>
      <w:r w:rsidRPr="006E6E51">
        <w:rPr>
          <w:rFonts w:hint="eastAsia"/>
        </w:rPr>
        <w:t>随机生成一个实数，它在</w:t>
      </w:r>
      <w:r w:rsidRPr="006E6E51">
        <w:t>[</w:t>
      </w:r>
      <w:proofErr w:type="spellStart"/>
      <w:r w:rsidRPr="006E6E51">
        <w:t>x,y</w:t>
      </w:r>
      <w:proofErr w:type="spellEnd"/>
      <w:r w:rsidRPr="006E6E51">
        <w:t>]</w:t>
      </w:r>
      <w:r w:rsidRPr="006E6E51">
        <w:t>范围内。</w:t>
      </w:r>
    </w:p>
    <w:p w14:paraId="313C83DC" w14:textId="1E949C32" w:rsidR="006E6E51" w:rsidRDefault="006E6E51" w:rsidP="000D7C42">
      <w:pPr>
        <w:pStyle w:val="9"/>
        <w:spacing w:line="324" w:lineRule="auto"/>
      </w:pPr>
      <w:r w:rsidRPr="006E6E51">
        <w:t>choice(seq)</w:t>
      </w:r>
      <w:r>
        <w:rPr>
          <w:rFonts w:hint="eastAsia"/>
        </w:rPr>
        <w:t>：</w:t>
      </w:r>
    </w:p>
    <w:p w14:paraId="4275D052" w14:textId="77777777" w:rsidR="006E6E51" w:rsidRDefault="006E6E51" w:rsidP="000D7C42">
      <w:pPr>
        <w:pStyle w:val="a1"/>
        <w:spacing w:line="324" w:lineRule="auto"/>
      </w:pPr>
      <w:r w:rsidRPr="006E6E51">
        <w:rPr>
          <w:rFonts w:hint="eastAsia"/>
        </w:rPr>
        <w:t>从序列的元素中随机挑选一个元素</w:t>
      </w:r>
    </w:p>
    <w:p w14:paraId="001D6BDE" w14:textId="77777777" w:rsidR="006E6E51" w:rsidRDefault="006E6E51" w:rsidP="000D7C42">
      <w:pPr>
        <w:pStyle w:val="a1"/>
        <w:spacing w:line="324" w:lineRule="auto"/>
      </w:pPr>
      <w:r w:rsidRPr="006E6E51">
        <w:rPr>
          <w:rFonts w:hint="eastAsia"/>
        </w:rPr>
        <w:t>如</w:t>
      </w:r>
      <w:r>
        <w:rPr>
          <w:rFonts w:hint="eastAsia"/>
        </w:rPr>
        <w:t>：</w:t>
      </w:r>
    </w:p>
    <w:p w14:paraId="3EF68E61" w14:textId="77777777" w:rsidR="006E6E51" w:rsidRPr="006E6E51" w:rsidRDefault="006E6E51" w:rsidP="000D7C42">
      <w:pPr>
        <w:pStyle w:val="a1"/>
        <w:spacing w:line="324" w:lineRule="auto"/>
        <w:rPr>
          <w:highlight w:val="lightGray"/>
        </w:rPr>
      </w:pPr>
      <w:proofErr w:type="spellStart"/>
      <w:proofErr w:type="gramStart"/>
      <w:r w:rsidRPr="006E6E51">
        <w:rPr>
          <w:highlight w:val="lightGray"/>
        </w:rPr>
        <w:t>random.choice</w:t>
      </w:r>
      <w:proofErr w:type="spellEnd"/>
      <w:proofErr w:type="gramEnd"/>
      <w:r w:rsidRPr="006E6E51">
        <w:rPr>
          <w:highlight w:val="lightGray"/>
        </w:rPr>
        <w:t>(range(10))</w:t>
      </w:r>
    </w:p>
    <w:p w14:paraId="4638F7A4" w14:textId="13C0F363" w:rsidR="006E6E51" w:rsidRDefault="006E6E51" w:rsidP="000D7C42">
      <w:pPr>
        <w:pStyle w:val="a1"/>
        <w:spacing w:line="324" w:lineRule="auto"/>
      </w:pPr>
      <w:r w:rsidRPr="006E6E51">
        <w:t>从</w:t>
      </w:r>
      <w:r w:rsidRPr="006E6E51">
        <w:t>0</w:t>
      </w:r>
      <w:r w:rsidRPr="006E6E51">
        <w:t>到</w:t>
      </w:r>
      <w:r w:rsidRPr="006E6E51">
        <w:t>9</w:t>
      </w:r>
      <w:r w:rsidRPr="006E6E51">
        <w:t>中随机挑选一个整数。</w:t>
      </w:r>
    </w:p>
    <w:p w14:paraId="6C45CFC4" w14:textId="30F2ACE6" w:rsidR="006E6E51" w:rsidRDefault="006E6E51" w:rsidP="000D7C42">
      <w:pPr>
        <w:pStyle w:val="9"/>
        <w:spacing w:line="324" w:lineRule="auto"/>
      </w:pPr>
      <w:proofErr w:type="spellStart"/>
      <w:r w:rsidRPr="006E6E51">
        <w:t>randrange</w:t>
      </w:r>
      <w:proofErr w:type="spellEnd"/>
      <w:r w:rsidRPr="006E6E51">
        <w:t xml:space="preserve"> ([start,] stop [,step])</w:t>
      </w:r>
      <w:r>
        <w:rPr>
          <w:rFonts w:hint="eastAsia"/>
        </w:rPr>
        <w:t>：</w:t>
      </w:r>
    </w:p>
    <w:p w14:paraId="68DFC3A7" w14:textId="5732F42F" w:rsidR="006E6E51" w:rsidRDefault="006E6E51" w:rsidP="000D7C42">
      <w:pPr>
        <w:pStyle w:val="a1"/>
        <w:spacing w:line="324" w:lineRule="auto"/>
      </w:pPr>
      <w:r w:rsidRPr="006E6E51">
        <w:rPr>
          <w:rFonts w:hint="eastAsia"/>
        </w:rPr>
        <w:t>从指定范围内，按指定基数递增的集合中获取一个随机数，基数默认值为</w:t>
      </w:r>
      <w:r w:rsidRPr="006E6E51">
        <w:t xml:space="preserve"> 1</w:t>
      </w:r>
    </w:p>
    <w:p w14:paraId="58CE8D42" w14:textId="3DF53608" w:rsidR="006E6E51" w:rsidRDefault="006E6E51" w:rsidP="000D7C42">
      <w:pPr>
        <w:pStyle w:val="a1"/>
        <w:spacing w:line="324" w:lineRule="auto"/>
      </w:pPr>
      <w:r>
        <w:rPr>
          <w:rFonts w:hint="eastAsia"/>
        </w:rPr>
        <w:t>如：</w:t>
      </w:r>
    </w:p>
    <w:p w14:paraId="603C5906" w14:textId="054032D7" w:rsidR="006E6E51" w:rsidRPr="006E6E51" w:rsidRDefault="006E6E51" w:rsidP="000D7C42">
      <w:pPr>
        <w:pStyle w:val="a1"/>
        <w:spacing w:line="324" w:lineRule="auto"/>
        <w:rPr>
          <w:highlight w:val="lightGray"/>
        </w:rPr>
      </w:pPr>
      <w:proofErr w:type="spellStart"/>
      <w:proofErr w:type="gramStart"/>
      <w:r w:rsidRPr="006E6E51">
        <w:rPr>
          <w:rFonts w:hint="eastAsia"/>
          <w:highlight w:val="lightGray"/>
        </w:rPr>
        <w:t>r</w:t>
      </w:r>
      <w:r w:rsidRPr="006E6E51">
        <w:rPr>
          <w:highlight w:val="lightGray"/>
        </w:rPr>
        <w:t>andrange</w:t>
      </w:r>
      <w:proofErr w:type="spellEnd"/>
      <w:r w:rsidRPr="006E6E51">
        <w:rPr>
          <w:rFonts w:hint="eastAsia"/>
          <w:highlight w:val="lightGray"/>
        </w:rPr>
        <w:t>(</w:t>
      </w:r>
      <w:proofErr w:type="gramEnd"/>
      <w:r w:rsidRPr="006E6E51">
        <w:rPr>
          <w:highlight w:val="lightGray"/>
        </w:rPr>
        <w:t>1,10,2)</w:t>
      </w:r>
    </w:p>
    <w:p w14:paraId="0326B012" w14:textId="0AEB25EB" w:rsidR="006E6E51" w:rsidRDefault="006E6E51" w:rsidP="000D7C42">
      <w:pPr>
        <w:pStyle w:val="a1"/>
        <w:spacing w:line="324" w:lineRule="auto"/>
      </w:pPr>
      <w:r>
        <w:rPr>
          <w:rFonts w:hint="eastAsia"/>
        </w:rPr>
        <w:t>表示在</w:t>
      </w:r>
      <w:r>
        <w:rPr>
          <w:rFonts w:hint="eastAsia"/>
        </w:rPr>
        <w:t>[</w:t>
      </w:r>
      <w:r>
        <w:t>1,3,5,7,9]</w:t>
      </w:r>
      <w:r>
        <w:rPr>
          <w:rFonts w:hint="eastAsia"/>
        </w:rPr>
        <w:t>中随机取一个数字</w:t>
      </w:r>
    </w:p>
    <w:p w14:paraId="7A1A6A9B" w14:textId="5DE564FD" w:rsidR="006E6E51" w:rsidRDefault="006E6E51" w:rsidP="000D7C42">
      <w:pPr>
        <w:pStyle w:val="9"/>
        <w:spacing w:line="324" w:lineRule="auto"/>
      </w:pPr>
      <w:r w:rsidRPr="006E6E51">
        <w:t>shuffle(</w:t>
      </w:r>
      <w:proofErr w:type="spellStart"/>
      <w:r w:rsidRPr="006E6E51">
        <w:t>lst</w:t>
      </w:r>
      <w:proofErr w:type="spellEnd"/>
      <w:r w:rsidRPr="006E6E51">
        <w:t>)</w:t>
      </w:r>
    </w:p>
    <w:p w14:paraId="446014D4" w14:textId="245D1E3D" w:rsidR="006E6E51" w:rsidRPr="006E6E51" w:rsidRDefault="006E6E51" w:rsidP="000D7C42">
      <w:pPr>
        <w:pStyle w:val="a1"/>
        <w:spacing w:line="324" w:lineRule="auto"/>
      </w:pPr>
      <w:r w:rsidRPr="006E6E51">
        <w:rPr>
          <w:rFonts w:hint="eastAsia"/>
        </w:rPr>
        <w:t>将</w:t>
      </w:r>
      <w:r>
        <w:rPr>
          <w:rFonts w:hint="eastAsia"/>
        </w:rPr>
        <w:t>列表</w:t>
      </w:r>
      <w:r w:rsidRPr="006E6E51">
        <w:rPr>
          <w:rFonts w:hint="eastAsia"/>
        </w:rPr>
        <w:t>的所有元素随机排序</w:t>
      </w:r>
    </w:p>
    <w:p w14:paraId="55575019" w14:textId="235DC3C8" w:rsidR="0004588B" w:rsidRDefault="0004588B" w:rsidP="000D7C42">
      <w:pPr>
        <w:pStyle w:val="3"/>
        <w:spacing w:before="120" w:after="120" w:line="324" w:lineRule="auto"/>
      </w:pPr>
      <w:r>
        <w:rPr>
          <w:rFonts w:hint="eastAsia"/>
        </w:rPr>
        <w:t>第六节：使用Python中的目录</w:t>
      </w:r>
    </w:p>
    <w:p w14:paraId="5F2C9D48" w14:textId="048252E4" w:rsidR="006E6E51" w:rsidRDefault="00712AFF" w:rsidP="00712AFF">
      <w:pPr>
        <w:pStyle w:val="6"/>
      </w:pPr>
      <w:r>
        <w:t>P</w:t>
      </w:r>
      <w:r>
        <w:rPr>
          <w:rFonts w:hint="eastAsia"/>
        </w:rPr>
        <w:t>ython目录使用的包</w:t>
      </w:r>
    </w:p>
    <w:p w14:paraId="16B2AC6E" w14:textId="01AF256B" w:rsidR="00712AFF" w:rsidRDefault="00712AFF" w:rsidP="00712AFF">
      <w:pPr>
        <w:pStyle w:val="a1"/>
      </w:pPr>
      <w:proofErr w:type="spellStart"/>
      <w:r>
        <w:rPr>
          <w:rFonts w:hint="eastAsia"/>
        </w:rPr>
        <w:t>pathlib</w:t>
      </w:r>
      <w:proofErr w:type="spellEnd"/>
      <w:r>
        <w:t xml:space="preserve"> </w:t>
      </w:r>
      <w:r>
        <w:rPr>
          <w:rFonts w:hint="eastAsia"/>
        </w:rPr>
        <w:t>模块下的</w:t>
      </w:r>
      <w:r>
        <w:rPr>
          <w:rFonts w:hint="eastAsia"/>
        </w:rPr>
        <w:t>path</w:t>
      </w:r>
      <w:r>
        <w:rPr>
          <w:rFonts w:hint="eastAsia"/>
        </w:rPr>
        <w:t>包</w:t>
      </w:r>
    </w:p>
    <w:p w14:paraId="373B1CF0" w14:textId="788543D5" w:rsidR="00712AFF" w:rsidRDefault="00712AFF" w:rsidP="00712AFF">
      <w:pPr>
        <w:pStyle w:val="a1"/>
      </w:pPr>
      <w:r>
        <w:rPr>
          <w:rFonts w:hint="eastAsia"/>
        </w:rPr>
        <w:t>使用以下命令调用</w:t>
      </w:r>
    </w:p>
    <w:p w14:paraId="2B883BB0" w14:textId="148FE8F1" w:rsidR="00712AFF" w:rsidRDefault="00712AFF" w:rsidP="00712AFF">
      <w:pPr>
        <w:pStyle w:val="a1"/>
        <w:rPr>
          <w:highlight w:val="lightGray"/>
        </w:rPr>
      </w:pPr>
      <w:r w:rsidRPr="00712AFF">
        <w:rPr>
          <w:highlight w:val="lightGray"/>
        </w:rPr>
        <w:t>from path lib import Path(</w:t>
      </w:r>
      <w:r w:rsidRPr="00712AFF">
        <w:rPr>
          <w:rFonts w:hint="eastAsia"/>
          <w:highlight w:val="lightGray"/>
        </w:rPr>
        <w:t>注意大小写</w:t>
      </w:r>
      <w:r w:rsidRPr="00712AFF">
        <w:rPr>
          <w:highlight w:val="lightGray"/>
        </w:rPr>
        <w:t>)</w:t>
      </w:r>
    </w:p>
    <w:p w14:paraId="6FE82A1C" w14:textId="1516FF4E" w:rsidR="00712AFF" w:rsidRDefault="00712AFF" w:rsidP="00712AFF">
      <w:pPr>
        <w:pStyle w:val="6"/>
      </w:pPr>
      <w:r>
        <w:rPr>
          <w:rFonts w:hint="eastAsia"/>
        </w:rPr>
        <w:t>两种路径表示方式</w:t>
      </w:r>
    </w:p>
    <w:p w14:paraId="2E4D1EDD" w14:textId="3700EEEB" w:rsidR="00712AFF" w:rsidRDefault="00712AFF" w:rsidP="00712AFF">
      <w:pPr>
        <w:pStyle w:val="9"/>
      </w:pPr>
      <w:r>
        <w:rPr>
          <w:rFonts w:hint="eastAsia"/>
        </w:rPr>
        <w:t>绝对路径举例：</w:t>
      </w:r>
    </w:p>
    <w:p w14:paraId="39DA7EF8" w14:textId="6F2F1620" w:rsidR="00712AFF" w:rsidRDefault="00712AFF" w:rsidP="00712AFF">
      <w:pPr>
        <w:pStyle w:val="a1"/>
      </w:pPr>
      <w:r>
        <w:rPr>
          <w:rFonts w:hint="eastAsia"/>
        </w:rPr>
        <w:lastRenderedPageBreak/>
        <w:t>Windows</w:t>
      </w:r>
      <w:r>
        <w:rPr>
          <w:rFonts w:hint="eastAsia"/>
        </w:rPr>
        <w:t>：</w:t>
      </w:r>
      <w:proofErr w:type="gramStart"/>
      <w:r w:rsidR="005D4470">
        <w:rPr>
          <w:rFonts w:hint="eastAsia"/>
        </w:rPr>
        <w:t>P</w:t>
      </w:r>
      <w:r w:rsidR="005D4470">
        <w:t>ath(</w:t>
      </w:r>
      <w:proofErr w:type="gramEnd"/>
      <w:r w:rsidR="005D4470">
        <w:t>“</w:t>
      </w:r>
      <w:r>
        <w:rPr>
          <w:rFonts w:hint="eastAsia"/>
        </w:rPr>
        <w:t>c</w:t>
      </w:r>
      <w:r>
        <w:t>:\Program Files\Microsoft</w:t>
      </w:r>
      <w:r w:rsidR="005D4470">
        <w:t>”)</w:t>
      </w:r>
    </w:p>
    <w:p w14:paraId="0A552793" w14:textId="350FF304" w:rsidR="00712AFF" w:rsidRDefault="00712AFF" w:rsidP="00712AFF">
      <w:pPr>
        <w:pStyle w:val="a1"/>
      </w:pPr>
      <w:r>
        <w:rPr>
          <w:rFonts w:hint="eastAsia"/>
        </w:rPr>
        <w:t>在此电脑中文件路径下可点击直接获取路径：</w:t>
      </w:r>
    </w:p>
    <w:p w14:paraId="3FEAAA7C" w14:textId="725ACE3F" w:rsidR="00712AFF" w:rsidRDefault="00712AFF" w:rsidP="00712AFF">
      <w:pPr>
        <w:pStyle w:val="a1"/>
      </w:pPr>
      <w:r>
        <w:rPr>
          <w:noProof/>
        </w:rPr>
        <w:drawing>
          <wp:inline distT="0" distB="0" distL="0" distR="0" wp14:anchorId="20A74AFD" wp14:editId="517BF46E">
            <wp:extent cx="5278120" cy="290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1B2F" w14:textId="754BEC0F" w:rsidR="00712AFF" w:rsidRDefault="00712AFF" w:rsidP="00712AFF">
      <w:pPr>
        <w:pStyle w:val="a1"/>
      </w:pPr>
      <w:proofErr w:type="spellStart"/>
      <w:proofErr w:type="gramStart"/>
      <w:r>
        <w:rPr>
          <w:rFonts w:hint="eastAsia"/>
        </w:rPr>
        <w:t>M</w:t>
      </w:r>
      <w:r>
        <w:t>ac:</w:t>
      </w:r>
      <w:r w:rsidR="005D4470">
        <w:t>Path</w:t>
      </w:r>
      <w:proofErr w:type="spellEnd"/>
      <w:proofErr w:type="gramEnd"/>
      <w:r w:rsidR="005D4470">
        <w:t>(</w:t>
      </w:r>
      <w:r>
        <w:t xml:space="preserve"> /</w:t>
      </w:r>
      <w:proofErr w:type="spellStart"/>
      <w:r>
        <w:t>usr</w:t>
      </w:r>
      <w:proofErr w:type="spellEnd"/>
      <w:r>
        <w:t>/local/bin</w:t>
      </w:r>
      <w:r w:rsidR="005D4470">
        <w:t>)</w:t>
      </w:r>
    </w:p>
    <w:p w14:paraId="03689E53" w14:textId="1B5CFB73" w:rsidR="00712AFF" w:rsidRDefault="00712AFF" w:rsidP="00712AFF">
      <w:pPr>
        <w:pStyle w:val="9"/>
      </w:pPr>
      <w:r>
        <w:rPr>
          <w:rFonts w:hint="eastAsia"/>
        </w:rPr>
        <w:t>相对路径</w:t>
      </w:r>
    </w:p>
    <w:p w14:paraId="59273C4C" w14:textId="48485AF9" w:rsidR="00712AFF" w:rsidRDefault="00712AFF" w:rsidP="00712AFF">
      <w:pPr>
        <w:pStyle w:val="a1"/>
      </w:pPr>
      <w:r>
        <w:rPr>
          <w:rFonts w:hint="eastAsia"/>
        </w:rPr>
        <w:t>与当前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 w:rsidR="005D4470">
        <w:rPr>
          <w:rFonts w:hint="eastAsia"/>
        </w:rPr>
        <w:t>同级的文件，可以省去绝对路径前的</w:t>
      </w:r>
      <w:r w:rsidR="005D4470">
        <w:rPr>
          <w:rFonts w:hint="eastAsia"/>
        </w:rPr>
        <w:t>e</w:t>
      </w:r>
      <w:r w:rsidR="005D4470">
        <w:t>:\program file</w:t>
      </w:r>
      <w:r w:rsidR="005D4470">
        <w:rPr>
          <w:rFonts w:hint="eastAsia"/>
        </w:rPr>
        <w:t>等一系列路径</w:t>
      </w:r>
    </w:p>
    <w:p w14:paraId="1AD6E8A9" w14:textId="5FA0FD9F" w:rsidR="005D4470" w:rsidRDefault="005D4470" w:rsidP="00712AFF">
      <w:pPr>
        <w:pStyle w:val="a1"/>
      </w:pPr>
      <w:r>
        <w:rPr>
          <w:rFonts w:hint="eastAsia"/>
        </w:rPr>
        <w:t>如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文件在</w:t>
      </w:r>
      <w:r>
        <w:rPr>
          <w:rFonts w:hint="eastAsia"/>
        </w:rPr>
        <w:t>Microsoft</w:t>
      </w:r>
      <w:r>
        <w:rPr>
          <w:rFonts w:hint="eastAsia"/>
        </w:rPr>
        <w:t>下，且要调用的文件也在该目录下，则可直接使用：</w:t>
      </w:r>
    </w:p>
    <w:p w14:paraId="3E2E9C39" w14:textId="620BA58A" w:rsidR="005D4470" w:rsidRPr="00E95FAB" w:rsidRDefault="005D4470" w:rsidP="00712AFF">
      <w:pPr>
        <w:pStyle w:val="a1"/>
        <w:rPr>
          <w:highlight w:val="lightGray"/>
        </w:rPr>
      </w:pPr>
      <w:r w:rsidRPr="00E95FAB">
        <w:rPr>
          <w:highlight w:val="lightGray"/>
        </w:rPr>
        <w:t>Path(“Microsoft\</w:t>
      </w:r>
      <w:r w:rsidRPr="00E95FAB">
        <w:rPr>
          <w:rFonts w:hint="eastAsia"/>
          <w:highlight w:val="lightGray"/>
        </w:rPr>
        <w:t>某文件</w:t>
      </w:r>
      <w:r w:rsidRPr="00E95FAB">
        <w:rPr>
          <w:highlight w:val="lightGray"/>
        </w:rPr>
        <w:t>”)</w:t>
      </w:r>
    </w:p>
    <w:p w14:paraId="7CD6D611" w14:textId="73DA8808" w:rsidR="005D4470" w:rsidRDefault="005D4470" w:rsidP="00712AFF">
      <w:pPr>
        <w:pStyle w:val="a1"/>
      </w:pPr>
      <w:r>
        <w:rPr>
          <w:rFonts w:hint="eastAsia"/>
        </w:rPr>
        <w:t>调用该文件</w:t>
      </w:r>
    </w:p>
    <w:p w14:paraId="21A18023" w14:textId="532AE475" w:rsidR="005D4470" w:rsidRDefault="005D4470" w:rsidP="00712AFF">
      <w:pPr>
        <w:pStyle w:val="a1"/>
      </w:pPr>
      <w:r>
        <w:rPr>
          <w:rFonts w:hint="eastAsia"/>
        </w:rPr>
        <w:t>Tip</w:t>
      </w:r>
      <w:r>
        <w:rPr>
          <w:rFonts w:hint="eastAsia"/>
        </w:rPr>
        <w:t>：一般在调用后会将该路径赋值给一个变量，如</w:t>
      </w:r>
    </w:p>
    <w:p w14:paraId="2F8B4EEC" w14:textId="361C8206" w:rsidR="005D4470" w:rsidRPr="00E95FAB" w:rsidRDefault="005D4470" w:rsidP="00712AFF">
      <w:pPr>
        <w:pStyle w:val="a1"/>
        <w:rPr>
          <w:highlight w:val="lightGray"/>
        </w:rPr>
      </w:pPr>
      <w:r w:rsidRPr="00E95FAB">
        <w:rPr>
          <w:highlight w:val="lightGray"/>
        </w:rPr>
        <w:t>path=</w:t>
      </w:r>
      <w:proofErr w:type="gramStart"/>
      <w:r w:rsidRPr="00E95FAB">
        <w:rPr>
          <w:highlight w:val="lightGray"/>
        </w:rPr>
        <w:t>Path(</w:t>
      </w:r>
      <w:proofErr w:type="gramEnd"/>
      <w:r w:rsidRPr="00E95FAB">
        <w:rPr>
          <w:highlight w:val="lightGray"/>
        </w:rPr>
        <w:t>“</w:t>
      </w:r>
      <w:r w:rsidRPr="00E95FAB">
        <w:rPr>
          <w:rFonts w:hint="eastAsia"/>
          <w:highlight w:val="lightGray"/>
        </w:rPr>
        <w:t>c</w:t>
      </w:r>
      <w:r w:rsidRPr="00E95FAB">
        <w:rPr>
          <w:highlight w:val="lightGray"/>
        </w:rPr>
        <w:t>:\Program Files\Microsoft”</w:t>
      </w:r>
      <w:r w:rsidRPr="00E95FAB">
        <w:rPr>
          <w:highlight w:val="lightGray"/>
        </w:rPr>
        <w:t>)</w:t>
      </w:r>
    </w:p>
    <w:p w14:paraId="7EB4E87B" w14:textId="3A8C9226" w:rsidR="00244D00" w:rsidRDefault="00244D00" w:rsidP="00244D00">
      <w:pPr>
        <w:pStyle w:val="6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>常用操作</w:t>
      </w:r>
    </w:p>
    <w:p w14:paraId="3DCF8C81" w14:textId="3EBAB239" w:rsidR="00244D00" w:rsidRDefault="00244D00" w:rsidP="00244D00">
      <w:pPr>
        <w:pStyle w:val="9"/>
      </w:pPr>
      <w:r>
        <w:rPr>
          <w:rFonts w:hint="eastAsia"/>
        </w:rPr>
        <w:t>检查路径是否存在</w:t>
      </w:r>
    </w:p>
    <w:p w14:paraId="1B54137E" w14:textId="1F5DB07B" w:rsidR="00244D00" w:rsidRPr="00244D00" w:rsidRDefault="00244D00" w:rsidP="00244D00">
      <w:pPr>
        <w:pStyle w:val="a1"/>
        <w:rPr>
          <w:highlight w:val="lightGray"/>
        </w:rPr>
      </w:pPr>
      <w:r w:rsidRPr="00244D00">
        <w:rPr>
          <w:highlight w:val="lightGray"/>
        </w:rPr>
        <w:t>print(</w:t>
      </w:r>
      <w:proofErr w:type="spellStart"/>
      <w:proofErr w:type="gramStart"/>
      <w:r w:rsidRPr="00244D00">
        <w:rPr>
          <w:highlight w:val="lightGray"/>
        </w:rPr>
        <w:t>path.exists</w:t>
      </w:r>
      <w:proofErr w:type="spellEnd"/>
      <w:proofErr w:type="gramEnd"/>
      <w:r w:rsidRPr="00244D00">
        <w:rPr>
          <w:highlight w:val="lightGray"/>
        </w:rPr>
        <w:t>())</w:t>
      </w:r>
    </w:p>
    <w:p w14:paraId="684824BD" w14:textId="713C5E2F" w:rsidR="00244D00" w:rsidRDefault="00244D00" w:rsidP="00244D00">
      <w:pPr>
        <w:pStyle w:val="a1"/>
      </w:pPr>
      <w:r>
        <w:rPr>
          <w:rFonts w:hint="eastAsia"/>
        </w:rPr>
        <w:t>输出结果为布尔值，存在为</w:t>
      </w:r>
      <w:r>
        <w:rPr>
          <w:rFonts w:hint="eastAsia"/>
        </w:rPr>
        <w:t>True</w:t>
      </w:r>
      <w:r>
        <w:rPr>
          <w:rFonts w:hint="eastAsia"/>
        </w:rPr>
        <w:t>，不存在为</w:t>
      </w:r>
      <w:r>
        <w:rPr>
          <w:rFonts w:hint="eastAsia"/>
        </w:rPr>
        <w:t>False</w:t>
      </w:r>
    </w:p>
    <w:p w14:paraId="256E1980" w14:textId="118C75FC" w:rsidR="00244D00" w:rsidRDefault="00244D00" w:rsidP="00244D00">
      <w:pPr>
        <w:pStyle w:val="9"/>
      </w:pPr>
      <w:r>
        <w:rPr>
          <w:rFonts w:hint="eastAsia"/>
        </w:rPr>
        <w:t>创建新路径</w:t>
      </w:r>
    </w:p>
    <w:p w14:paraId="54970DAD" w14:textId="583E7251" w:rsidR="00244D00" w:rsidRPr="00E95FAB" w:rsidRDefault="00244D00" w:rsidP="00244D00">
      <w:pPr>
        <w:pStyle w:val="a1"/>
        <w:rPr>
          <w:highlight w:val="lightGray"/>
        </w:rPr>
      </w:pPr>
      <w:proofErr w:type="spellStart"/>
      <w:proofErr w:type="gramStart"/>
      <w:r w:rsidRPr="00E95FAB">
        <w:rPr>
          <w:rFonts w:hint="eastAsia"/>
          <w:highlight w:val="lightGray"/>
        </w:rPr>
        <w:t>p</w:t>
      </w:r>
      <w:r w:rsidRPr="00E95FAB">
        <w:rPr>
          <w:highlight w:val="lightGray"/>
        </w:rPr>
        <w:t>ath.mkdir</w:t>
      </w:r>
      <w:proofErr w:type="spellEnd"/>
      <w:proofErr w:type="gramEnd"/>
      <w:r w:rsidRPr="00E95FAB">
        <w:rPr>
          <w:highlight w:val="lightGray"/>
        </w:rPr>
        <w:t>()</w:t>
      </w:r>
    </w:p>
    <w:p w14:paraId="6EB47C18" w14:textId="7A4D4DD9" w:rsidR="00244D00" w:rsidRDefault="00244D00" w:rsidP="00244D00">
      <w:pPr>
        <w:pStyle w:val="a1"/>
      </w:pPr>
      <w:r>
        <w:rPr>
          <w:rFonts w:hint="eastAsia"/>
        </w:rPr>
        <w:t>无返回值，运行结果为创建一个与</w:t>
      </w:r>
      <w:r>
        <w:rPr>
          <w:rFonts w:hint="eastAsia"/>
        </w:rPr>
        <w:t>path</w:t>
      </w:r>
      <w:r>
        <w:rPr>
          <w:rFonts w:hint="eastAsia"/>
        </w:rPr>
        <w:t>同名的新文件或文件夹</w:t>
      </w:r>
    </w:p>
    <w:p w14:paraId="418A01A5" w14:textId="480D4162" w:rsidR="00244D00" w:rsidRDefault="00244D00" w:rsidP="00244D00">
      <w:pPr>
        <w:pStyle w:val="9"/>
      </w:pPr>
      <w:r>
        <w:rPr>
          <w:rFonts w:hint="eastAsia"/>
        </w:rPr>
        <w:t>删除路径</w:t>
      </w:r>
    </w:p>
    <w:p w14:paraId="3F922CF6" w14:textId="3EEE5FC5" w:rsidR="00244D00" w:rsidRPr="00E95FAB" w:rsidRDefault="00244D00" w:rsidP="00244D00">
      <w:pPr>
        <w:pStyle w:val="a1"/>
        <w:rPr>
          <w:highlight w:val="lightGray"/>
        </w:rPr>
      </w:pPr>
      <w:proofErr w:type="spellStart"/>
      <w:proofErr w:type="gramStart"/>
      <w:r w:rsidRPr="00E95FAB">
        <w:rPr>
          <w:rFonts w:hint="eastAsia"/>
          <w:highlight w:val="lightGray"/>
        </w:rPr>
        <w:t>p</w:t>
      </w:r>
      <w:r w:rsidRPr="00E95FAB">
        <w:rPr>
          <w:highlight w:val="lightGray"/>
        </w:rPr>
        <w:t>ath.rmdir</w:t>
      </w:r>
      <w:proofErr w:type="spellEnd"/>
      <w:proofErr w:type="gramEnd"/>
      <w:r w:rsidRPr="00E95FAB">
        <w:rPr>
          <w:highlight w:val="lightGray"/>
        </w:rPr>
        <w:t>()</w:t>
      </w:r>
    </w:p>
    <w:p w14:paraId="59DCCBDA" w14:textId="0FCB7511" w:rsidR="00244D00" w:rsidRDefault="00244D00" w:rsidP="00244D00">
      <w:pPr>
        <w:pStyle w:val="a1"/>
      </w:pPr>
      <w:r>
        <w:rPr>
          <w:rFonts w:hint="eastAsia"/>
        </w:rPr>
        <w:t>无返回值，运行结果为删除</w:t>
      </w:r>
      <w:r>
        <w:rPr>
          <w:rFonts w:hint="eastAsia"/>
        </w:rPr>
        <w:t>path</w:t>
      </w:r>
      <w:r>
        <w:rPr>
          <w:rFonts w:hint="eastAsia"/>
        </w:rPr>
        <w:t>同名的文件或文件夹</w:t>
      </w:r>
    </w:p>
    <w:p w14:paraId="0B56CB98" w14:textId="3049FCE8" w:rsidR="00244D00" w:rsidRDefault="004578BD" w:rsidP="00244D00">
      <w:pPr>
        <w:pStyle w:val="9"/>
      </w:pPr>
      <w:r>
        <w:rPr>
          <w:rFonts w:hint="eastAsia"/>
        </w:rPr>
        <w:t>获取所有同类文件</w:t>
      </w:r>
    </w:p>
    <w:p w14:paraId="21780EEC" w14:textId="7792652C" w:rsidR="004578BD" w:rsidRDefault="004578BD" w:rsidP="004578BD">
      <w:pPr>
        <w:pStyle w:val="a1"/>
      </w:pPr>
      <w:proofErr w:type="spellStart"/>
      <w:proofErr w:type="gramStart"/>
      <w:r w:rsidRPr="00E95FAB">
        <w:rPr>
          <w:rFonts w:hint="eastAsia"/>
          <w:highlight w:val="lightGray"/>
        </w:rPr>
        <w:t>p</w:t>
      </w:r>
      <w:r w:rsidRPr="00E95FAB">
        <w:rPr>
          <w:highlight w:val="lightGray"/>
        </w:rPr>
        <w:t>ath.glob</w:t>
      </w:r>
      <w:proofErr w:type="spellEnd"/>
      <w:proofErr w:type="gramEnd"/>
      <w:r w:rsidRPr="00E95FAB">
        <w:rPr>
          <w:highlight w:val="lightGray"/>
        </w:rPr>
        <w:t>(“*</w:t>
      </w:r>
      <w:r w:rsidRPr="00E95FAB">
        <w:rPr>
          <w:rFonts w:hint="eastAsia"/>
          <w:highlight w:val="lightGray"/>
        </w:rPr>
        <w:t>.</w:t>
      </w:r>
      <w:r w:rsidRPr="00E95FAB">
        <w:rPr>
          <w:highlight w:val="lightGray"/>
        </w:rPr>
        <w:t>*”)</w:t>
      </w:r>
      <w:r>
        <w:rPr>
          <w:rFonts w:hint="eastAsia"/>
        </w:rPr>
        <w:t>：获取所有路径下的所有文件</w:t>
      </w:r>
    </w:p>
    <w:p w14:paraId="62DE1F1E" w14:textId="27A411E2" w:rsidR="004578BD" w:rsidRDefault="004578BD" w:rsidP="004578BD">
      <w:pPr>
        <w:pStyle w:val="a1"/>
      </w:pPr>
      <w:proofErr w:type="spellStart"/>
      <w:r w:rsidRPr="00E95FAB">
        <w:rPr>
          <w:rFonts w:hint="eastAsia"/>
          <w:highlight w:val="lightGray"/>
        </w:rPr>
        <w:t>p</w:t>
      </w:r>
      <w:r w:rsidRPr="00E95FAB">
        <w:rPr>
          <w:highlight w:val="lightGray"/>
        </w:rPr>
        <w:t>ath.glob</w:t>
      </w:r>
      <w:proofErr w:type="spellEnd"/>
      <w:r w:rsidRPr="00E95FAB">
        <w:rPr>
          <w:highlight w:val="lightGray"/>
        </w:rPr>
        <w:t>(“*.</w:t>
      </w:r>
      <w:proofErr w:type="spellStart"/>
      <w:r w:rsidRPr="00E95FAB">
        <w:rPr>
          <w:highlight w:val="lightGray"/>
        </w:rPr>
        <w:t>py</w:t>
      </w:r>
      <w:proofErr w:type="spellEnd"/>
      <w:r w:rsidRPr="00E95FAB">
        <w:rPr>
          <w:highlight w:val="lightGray"/>
        </w:rPr>
        <w:t>”)</w:t>
      </w:r>
      <w:r>
        <w:rPr>
          <w:rFonts w:hint="eastAsia"/>
        </w:rPr>
        <w:t>：获取所有路径下的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394D1789" w14:textId="57E2F80B" w:rsidR="004578BD" w:rsidRDefault="004578BD" w:rsidP="004578BD">
      <w:pPr>
        <w:pStyle w:val="a1"/>
      </w:pPr>
      <w:proofErr w:type="spellStart"/>
      <w:r w:rsidRPr="00E95FAB">
        <w:rPr>
          <w:rFonts w:hint="eastAsia"/>
          <w:highlight w:val="lightGray"/>
        </w:rPr>
        <w:t>p</w:t>
      </w:r>
      <w:r w:rsidRPr="00E95FAB">
        <w:rPr>
          <w:highlight w:val="lightGray"/>
        </w:rPr>
        <w:t>ath.glob</w:t>
      </w:r>
      <w:proofErr w:type="spellEnd"/>
      <w:r w:rsidRPr="00E95FAB">
        <w:rPr>
          <w:highlight w:val="lightGray"/>
        </w:rPr>
        <w:t>(“*.xlsx”)</w:t>
      </w:r>
      <w:r>
        <w:rPr>
          <w:rFonts w:hint="eastAsia"/>
        </w:rPr>
        <w:t>：获取所有路径下的</w:t>
      </w:r>
      <w:r>
        <w:rPr>
          <w:rFonts w:hint="eastAsia"/>
        </w:rPr>
        <w:t>xlsx</w:t>
      </w:r>
      <w:r>
        <w:rPr>
          <w:rFonts w:hint="eastAsia"/>
        </w:rPr>
        <w:t>文件</w:t>
      </w:r>
    </w:p>
    <w:p w14:paraId="6DF296E5" w14:textId="0C1C2F29" w:rsidR="004578BD" w:rsidRPr="00712AFF" w:rsidRDefault="004578BD" w:rsidP="004578BD">
      <w:pPr>
        <w:pStyle w:val="a1"/>
      </w:pPr>
      <w:r>
        <w:rPr>
          <w:rFonts w:hint="eastAsia"/>
        </w:rPr>
        <w:t>返回一个</w:t>
      </w:r>
      <w:r>
        <w:rPr>
          <w:rFonts w:hint="eastAsia"/>
        </w:rPr>
        <w:t xml:space="preserve"> </w:t>
      </w:r>
      <w:r>
        <w:rPr>
          <w:rFonts w:hint="eastAsia"/>
        </w:rPr>
        <w:t>生成器</w:t>
      </w:r>
    </w:p>
    <w:p w14:paraId="5CF5E51B" w14:textId="6C28D289" w:rsidR="0004588B" w:rsidRDefault="0004588B" w:rsidP="000D7C42">
      <w:pPr>
        <w:pStyle w:val="3"/>
        <w:spacing w:before="120" w:after="120" w:line="324" w:lineRule="auto"/>
      </w:pPr>
      <w:r>
        <w:rPr>
          <w:rFonts w:hint="eastAsia"/>
        </w:rPr>
        <w:t>第七节：Python官方的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仓库</w:t>
      </w:r>
      <w:proofErr w:type="spellStart"/>
      <w:r>
        <w:rPr>
          <w:rFonts w:hint="eastAsia"/>
        </w:rPr>
        <w:t>PyPI</w:t>
      </w:r>
      <w:proofErr w:type="spellEnd"/>
    </w:p>
    <w:p w14:paraId="7521C156" w14:textId="7B55DD88" w:rsidR="006E6E51" w:rsidRDefault="006E6E51" w:rsidP="000D7C42">
      <w:pPr>
        <w:pStyle w:val="6"/>
        <w:spacing w:line="324" w:lineRule="auto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PyPI</w:t>
      </w:r>
      <w:proofErr w:type="spellEnd"/>
    </w:p>
    <w:p w14:paraId="21A3FE6D" w14:textId="244D34BE" w:rsidR="006E6E51" w:rsidRDefault="006E6E51" w:rsidP="000D7C42">
      <w:pPr>
        <w:pStyle w:val="a1"/>
        <w:spacing w:line="324" w:lineRule="auto"/>
      </w:pPr>
      <w:proofErr w:type="spellStart"/>
      <w:r w:rsidRPr="006E6E51">
        <w:t>pypi</w:t>
      </w:r>
      <w:proofErr w:type="spellEnd"/>
      <w:r w:rsidRPr="006E6E51">
        <w:t xml:space="preserve"> </w:t>
      </w:r>
      <w:r w:rsidRPr="006E6E51">
        <w:t>是</w:t>
      </w:r>
      <w:r w:rsidRPr="006E6E51">
        <w:t xml:space="preserve"> Python Package Index </w:t>
      </w:r>
      <w:r w:rsidRPr="006E6E51">
        <w:t>的首字母简写，其实表示的是</w:t>
      </w:r>
      <w:r w:rsidRPr="006E6E51">
        <w:t xml:space="preserve"> Python </w:t>
      </w:r>
      <w:r w:rsidRPr="006E6E51">
        <w:t>的</w:t>
      </w:r>
      <w:r w:rsidRPr="006E6E51">
        <w:t xml:space="preserve"> </w:t>
      </w:r>
      <w:proofErr w:type="spellStart"/>
      <w:r w:rsidRPr="006E6E51">
        <w:t>Packag</w:t>
      </w:r>
      <w:proofErr w:type="spellEnd"/>
      <w:r w:rsidRPr="006E6E51">
        <w:t xml:space="preserve"> </w:t>
      </w:r>
      <w:r w:rsidRPr="006E6E51">
        <w:t>索引，也是</w:t>
      </w:r>
      <w:r w:rsidRPr="006E6E51">
        <w:t xml:space="preserve"> Python </w:t>
      </w:r>
      <w:r w:rsidRPr="006E6E51">
        <w:t>的官方索引。</w:t>
      </w:r>
      <w:proofErr w:type="spellStart"/>
      <w:r w:rsidR="00327BA6">
        <w:rPr>
          <w:rFonts w:hint="eastAsia"/>
        </w:rPr>
        <w:t>PyPI</w:t>
      </w:r>
      <w:proofErr w:type="spellEnd"/>
      <w:r w:rsidR="00327BA6">
        <w:rPr>
          <w:rFonts w:hint="eastAsia"/>
        </w:rPr>
        <w:t>是</w:t>
      </w:r>
      <w:r w:rsidR="00327BA6" w:rsidRPr="00327BA6">
        <w:t>python</w:t>
      </w:r>
      <w:r w:rsidR="00327BA6" w:rsidRPr="00327BA6">
        <w:t>官方的第三方</w:t>
      </w:r>
      <w:r w:rsidR="00327BA6">
        <w:rPr>
          <w:rFonts w:hint="eastAsia"/>
        </w:rPr>
        <w:t>包</w:t>
      </w:r>
      <w:r w:rsidR="00327BA6" w:rsidRPr="00327BA6">
        <w:t>的仓库，所有人都可以下载第三方</w:t>
      </w:r>
      <w:r w:rsidR="00327BA6">
        <w:rPr>
          <w:rFonts w:hint="eastAsia"/>
        </w:rPr>
        <w:t>包</w:t>
      </w:r>
      <w:r w:rsidR="00327BA6" w:rsidRPr="00327BA6">
        <w:t>或上传自己开发的</w:t>
      </w:r>
      <w:r w:rsidR="00327BA6">
        <w:rPr>
          <w:rFonts w:hint="eastAsia"/>
        </w:rPr>
        <w:t>包</w:t>
      </w:r>
      <w:r w:rsidR="00327BA6" w:rsidRPr="00327BA6">
        <w:t>到</w:t>
      </w:r>
      <w:proofErr w:type="spellStart"/>
      <w:r w:rsidR="00327BA6" w:rsidRPr="00327BA6">
        <w:t>PyPI</w:t>
      </w:r>
      <w:proofErr w:type="spellEnd"/>
      <w:r w:rsidR="00327BA6" w:rsidRPr="00327BA6">
        <w:t>。</w:t>
      </w:r>
      <w:proofErr w:type="spellStart"/>
      <w:r w:rsidR="00327BA6" w:rsidRPr="00327BA6">
        <w:t>PyPI</w:t>
      </w:r>
      <w:proofErr w:type="spellEnd"/>
      <w:r w:rsidR="00327BA6" w:rsidRPr="00327BA6">
        <w:t>推荐使用</w:t>
      </w:r>
      <w:r w:rsidR="00327BA6" w:rsidRPr="00327BA6">
        <w:t>pip</w:t>
      </w:r>
      <w:r w:rsidR="00327BA6" w:rsidRPr="00327BA6">
        <w:t>包管理器来下载第三方</w:t>
      </w:r>
      <w:r w:rsidR="00327BA6">
        <w:rPr>
          <w:rFonts w:hint="eastAsia"/>
        </w:rPr>
        <w:t>包</w:t>
      </w:r>
      <w:r w:rsidR="00327BA6" w:rsidRPr="00327BA6">
        <w:t>。</w:t>
      </w:r>
    </w:p>
    <w:p w14:paraId="40ED32D1" w14:textId="5C750B14" w:rsidR="00327BA6" w:rsidRDefault="00327BA6" w:rsidP="000D7C42">
      <w:pPr>
        <w:pStyle w:val="a1"/>
        <w:spacing w:line="324" w:lineRule="auto"/>
      </w:pPr>
      <w:r>
        <w:rPr>
          <w:rFonts w:hint="eastAsia"/>
        </w:rPr>
        <w:t>例如：</w:t>
      </w:r>
    </w:p>
    <w:p w14:paraId="1136F1A9" w14:textId="3C677C76" w:rsidR="00327BA6" w:rsidRDefault="00327BA6" w:rsidP="000D7C42">
      <w:pPr>
        <w:pStyle w:val="a1"/>
        <w:spacing w:line="324" w:lineRule="auto"/>
      </w:pPr>
      <w:r>
        <w:rPr>
          <w:rFonts w:hint="eastAsia"/>
        </w:rPr>
        <w:t>当用户需要使用</w:t>
      </w:r>
      <w:r>
        <w:rPr>
          <w:rFonts w:hint="eastAsia"/>
        </w:rPr>
        <w:t>python</w:t>
      </w:r>
      <w:r>
        <w:rPr>
          <w:rFonts w:hint="eastAsia"/>
        </w:rPr>
        <w:t>取用某年的股票数据时，若用户自己写代码，需要一点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写出爬虫、输出文件等一系列代码，且需要经过调试和功能完善才足够使用。而一些用户已经写好可用代码，并上传到</w:t>
      </w:r>
      <w:proofErr w:type="spellStart"/>
      <w:r>
        <w:rPr>
          <w:rFonts w:hint="eastAsia"/>
        </w:rPr>
        <w:t>PyPI</w:t>
      </w:r>
      <w:proofErr w:type="spellEnd"/>
      <w:r>
        <w:rPr>
          <w:rFonts w:hint="eastAsia"/>
        </w:rPr>
        <w:t>库中，于是我们可以使用</w:t>
      </w:r>
      <w:proofErr w:type="spellStart"/>
      <w:r>
        <w:rPr>
          <w:rFonts w:hint="eastAsia"/>
        </w:rPr>
        <w:t>PyPI</w:t>
      </w:r>
      <w:proofErr w:type="spellEnd"/>
      <w:r>
        <w:rPr>
          <w:rFonts w:hint="eastAsia"/>
        </w:rPr>
        <w:t>中已有的</w:t>
      </w:r>
      <w:r>
        <w:rPr>
          <w:rFonts w:hint="eastAsia"/>
        </w:rPr>
        <w:t>python</w:t>
      </w:r>
      <w:r>
        <w:rPr>
          <w:rFonts w:hint="eastAsia"/>
        </w:rPr>
        <w:t>包来实现几行代码完成取用股票数据的操作，省时省力。</w:t>
      </w:r>
    </w:p>
    <w:p w14:paraId="18771C44" w14:textId="05D1D6BA" w:rsidR="00327BA6" w:rsidRDefault="00327BA6" w:rsidP="000D7C42">
      <w:pPr>
        <w:pStyle w:val="6"/>
        <w:spacing w:line="324" w:lineRule="auto"/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PyPI</w:t>
      </w:r>
      <w:proofErr w:type="spellEnd"/>
    </w:p>
    <w:p w14:paraId="5E275577" w14:textId="4F561415" w:rsidR="00327BA6" w:rsidRDefault="00327BA6" w:rsidP="000D7C42">
      <w:pPr>
        <w:pStyle w:val="a1"/>
        <w:spacing w:line="324" w:lineRule="auto"/>
      </w:pPr>
      <w:r>
        <w:rPr>
          <w:rFonts w:hint="eastAsia"/>
        </w:rPr>
        <w:t>查阅过自己需要使用的</w:t>
      </w:r>
      <w:r>
        <w:rPr>
          <w:rFonts w:hint="eastAsia"/>
        </w:rPr>
        <w:t>python</w:t>
      </w:r>
      <w:r>
        <w:rPr>
          <w:rFonts w:hint="eastAsia"/>
        </w:rPr>
        <w:t>包名，在命令行中输入</w:t>
      </w:r>
      <w:proofErr w:type="gramStart"/>
      <w:r>
        <w:t>”</w:t>
      </w:r>
      <w:proofErr w:type="gramEnd"/>
      <w:r>
        <w:t xml:space="preserve">pip install </w:t>
      </w:r>
      <w:r>
        <w:rPr>
          <w:rFonts w:hint="eastAsia"/>
        </w:rPr>
        <w:t>包名称</w:t>
      </w:r>
      <w:proofErr w:type="gramStart"/>
      <w:r>
        <w:t>”</w:t>
      </w:r>
      <w:proofErr w:type="gramEnd"/>
      <w:r>
        <w:rPr>
          <w:rFonts w:hint="eastAsia"/>
        </w:rPr>
        <w:t>，回车后等待安装完成即可使用，使用方法同包的调用。</w:t>
      </w:r>
    </w:p>
    <w:p w14:paraId="2DC0BC19" w14:textId="686D06EC" w:rsidR="00327BA6" w:rsidRDefault="00327BA6" w:rsidP="000D7C42">
      <w:pPr>
        <w:pStyle w:val="a1"/>
        <w:spacing w:line="324" w:lineRule="auto"/>
      </w:pPr>
      <w:r>
        <w:rPr>
          <w:rFonts w:hint="eastAsia"/>
        </w:rPr>
        <w:lastRenderedPageBreak/>
        <w:t>Windows</w:t>
      </w:r>
      <w:r>
        <w:rPr>
          <w:rFonts w:hint="eastAsia"/>
        </w:rPr>
        <w:t>系统打开命令行的方法：</w:t>
      </w:r>
      <w:proofErr w:type="spellStart"/>
      <w:r>
        <w:rPr>
          <w:rFonts w:hint="eastAsia"/>
        </w:rPr>
        <w:t>w</w:t>
      </w:r>
      <w:r>
        <w:t>in+r</w:t>
      </w:r>
      <w:proofErr w:type="spellEnd"/>
      <w:r>
        <w:rPr>
          <w:rFonts w:hint="eastAsia"/>
        </w:rPr>
        <w:t>，输入</w:t>
      </w:r>
      <w:proofErr w:type="gramStart"/>
      <w:r>
        <w:t>”</w:t>
      </w:r>
      <w:proofErr w:type="spellStart"/>
      <w:proofErr w:type="gramEnd"/>
      <w:r>
        <w:t>cmd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后运行</w:t>
      </w:r>
    </w:p>
    <w:p w14:paraId="39AF7C5A" w14:textId="344D37EE" w:rsidR="00327BA6" w:rsidRDefault="00327BA6" w:rsidP="000D7C42">
      <w:pPr>
        <w:pStyle w:val="a1"/>
        <w:spacing w:line="324" w:lineRule="auto"/>
      </w:pPr>
      <w:r>
        <w:rPr>
          <w:rFonts w:hint="eastAsia"/>
        </w:rPr>
        <w:t>Mac</w:t>
      </w:r>
      <w:r>
        <w:rPr>
          <w:rFonts w:hint="eastAsia"/>
        </w:rPr>
        <w:t>系统在终端（</w:t>
      </w:r>
      <w:r>
        <w:rPr>
          <w:rFonts w:hint="eastAsia"/>
        </w:rPr>
        <w:t>Terminal</w:t>
      </w:r>
      <w:r>
        <w:rPr>
          <w:rFonts w:hint="eastAsia"/>
        </w:rPr>
        <w:t>）运行</w:t>
      </w:r>
      <w:r>
        <w:rPr>
          <w:rFonts w:hint="eastAsia"/>
        </w:rPr>
        <w:t>pip</w:t>
      </w:r>
      <w:r>
        <w:rPr>
          <w:rFonts w:hint="eastAsia"/>
        </w:rPr>
        <w:t>命令即可</w:t>
      </w:r>
    </w:p>
    <w:p w14:paraId="1167782F" w14:textId="1803F0B8" w:rsidR="00327BA6" w:rsidRDefault="00327BA6" w:rsidP="000D7C42">
      <w:pPr>
        <w:pStyle w:val="6"/>
        <w:spacing w:line="324" w:lineRule="auto"/>
      </w:pPr>
      <w:r>
        <w:rPr>
          <w:rFonts w:hint="eastAsia"/>
        </w:rPr>
        <w:t>使用实例</w:t>
      </w:r>
    </w:p>
    <w:p w14:paraId="6A36914B" w14:textId="1F04B0F5" w:rsidR="00327BA6" w:rsidRDefault="00327BA6" w:rsidP="000D7C42">
      <w:pPr>
        <w:pStyle w:val="a1"/>
        <w:spacing w:line="324" w:lineRule="auto"/>
      </w:pPr>
      <w:r>
        <w:rPr>
          <w:rFonts w:hint="eastAsia"/>
        </w:rPr>
        <w:t>例如需要使用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包进行机器学习操作</w:t>
      </w:r>
    </w:p>
    <w:p w14:paraId="120574A2" w14:textId="0CEB4754" w:rsidR="00327BA6" w:rsidRDefault="00327BA6" w:rsidP="000D7C42">
      <w:pPr>
        <w:pStyle w:val="9"/>
        <w:numPr>
          <w:ilvl w:val="7"/>
          <w:numId w:val="21"/>
        </w:numPr>
        <w:spacing w:line="324" w:lineRule="auto"/>
      </w:pPr>
      <w:r>
        <w:rPr>
          <w:rFonts w:hint="eastAsia"/>
        </w:rPr>
        <w:t>首先，打开命令行</w:t>
      </w:r>
      <w:r>
        <w:rPr>
          <w:rFonts w:hint="eastAsia"/>
        </w:rPr>
        <w:t>/</w:t>
      </w:r>
      <w:r>
        <w:rPr>
          <w:rFonts w:hint="eastAsia"/>
        </w:rPr>
        <w:t>终端，输入</w:t>
      </w:r>
      <w:r>
        <w:t xml:space="preserve">pip install </w:t>
      </w:r>
      <w:proofErr w:type="spellStart"/>
      <w:r>
        <w:t>sklearn</w:t>
      </w:r>
      <w:proofErr w:type="spellEnd"/>
      <w:r>
        <w:rPr>
          <w:rFonts w:hint="eastAsia"/>
        </w:rPr>
        <w:t>并运行，等待安装完成</w:t>
      </w:r>
    </w:p>
    <w:p w14:paraId="391C276D" w14:textId="726C870F" w:rsidR="00AB6AC6" w:rsidRDefault="00AB6AC6" w:rsidP="00AB6AC6">
      <w:pPr>
        <w:pStyle w:val="a1"/>
        <w:numPr>
          <w:ilvl w:val="8"/>
          <w:numId w:val="21"/>
        </w:numPr>
        <w:spacing w:line="324" w:lineRule="auto"/>
      </w:pPr>
      <w:r>
        <w:rPr>
          <w:noProof/>
        </w:rPr>
        <w:drawing>
          <wp:inline distT="0" distB="0" distL="0" distR="0" wp14:anchorId="4886446F" wp14:editId="52A0B5BC">
            <wp:extent cx="5278120" cy="2755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3364" w14:textId="7CEE86F1" w:rsidR="00AB6AC6" w:rsidRDefault="00327BA6" w:rsidP="00AB6AC6">
      <w:pPr>
        <w:pStyle w:val="9"/>
        <w:numPr>
          <w:ilvl w:val="7"/>
          <w:numId w:val="21"/>
        </w:numPr>
        <w:spacing w:line="324" w:lineRule="auto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python</w:t>
      </w:r>
      <w:r>
        <w:rPr>
          <w:rFonts w:hint="eastAsia"/>
        </w:rPr>
        <w:t>，新建文件，使用</w:t>
      </w:r>
      <w:r>
        <w:t xml:space="preserve">from </w:t>
      </w:r>
      <w:proofErr w:type="spellStart"/>
      <w:r>
        <w:t>sklearn</w:t>
      </w:r>
      <w:proofErr w:type="spellEnd"/>
      <w:r>
        <w:t xml:space="preserve"> import *</w:t>
      </w:r>
      <w:r w:rsidR="00CC16E4">
        <w:rPr>
          <w:rFonts w:hint="eastAsia"/>
        </w:rPr>
        <w:t>导入</w:t>
      </w:r>
      <w:proofErr w:type="spellStart"/>
      <w:r w:rsidR="00CC16E4">
        <w:rPr>
          <w:rFonts w:hint="eastAsia"/>
        </w:rPr>
        <w:t>sklearn</w:t>
      </w:r>
      <w:proofErr w:type="spellEnd"/>
      <w:r w:rsidR="00AB6AC6">
        <w:rPr>
          <w:rFonts w:hint="eastAsia"/>
        </w:rPr>
        <w:t>包</w:t>
      </w:r>
    </w:p>
    <w:p w14:paraId="079B55A2" w14:textId="5C1C6D94" w:rsidR="00CC16E4" w:rsidRPr="006E6E51" w:rsidRDefault="00CC16E4" w:rsidP="000D7C42">
      <w:pPr>
        <w:pStyle w:val="9"/>
        <w:numPr>
          <w:ilvl w:val="7"/>
          <w:numId w:val="21"/>
        </w:numPr>
        <w:spacing w:line="324" w:lineRule="auto"/>
      </w:pPr>
      <w:r>
        <w:rPr>
          <w:rFonts w:hint="eastAsia"/>
        </w:rPr>
        <w:t>后续即可使用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中内置的函数编写代码。</w:t>
      </w:r>
    </w:p>
    <w:p w14:paraId="3D72EE7D" w14:textId="77D35814" w:rsidR="00EE4608" w:rsidRDefault="0004588B" w:rsidP="000D7C42">
      <w:pPr>
        <w:pStyle w:val="3"/>
        <w:spacing w:before="120" w:after="120" w:line="324" w:lineRule="auto"/>
      </w:pPr>
      <w:r>
        <w:rPr>
          <w:rFonts w:hint="eastAsia"/>
        </w:rPr>
        <w:t>补充节：Anaconda的介绍、安装及使用</w:t>
      </w:r>
    </w:p>
    <w:p w14:paraId="01E6FE24" w14:textId="57C96A86" w:rsidR="006E6E51" w:rsidRDefault="00CC16E4" w:rsidP="000D7C42">
      <w:pPr>
        <w:pStyle w:val="6"/>
        <w:spacing w:line="324" w:lineRule="auto"/>
      </w:pPr>
      <w:r>
        <w:rPr>
          <w:rFonts w:hint="eastAsia"/>
        </w:rPr>
        <w:t>Anaconda是什么？</w:t>
      </w:r>
    </w:p>
    <w:p w14:paraId="65087756" w14:textId="40E3A975" w:rsidR="00CC16E4" w:rsidRDefault="00CC16E4" w:rsidP="000D7C42">
      <w:pPr>
        <w:pStyle w:val="a1"/>
        <w:spacing w:line="324" w:lineRule="auto"/>
      </w:pP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的一个发行版，相当于在原有</w:t>
      </w:r>
      <w:r>
        <w:rPr>
          <w:rFonts w:hint="eastAsia"/>
        </w:rPr>
        <w:t>python</w:t>
      </w:r>
      <w:r>
        <w:rPr>
          <w:rFonts w:hint="eastAsia"/>
        </w:rPr>
        <w:t>基础上添加了更多功能。主要特色是方便的包管理器及内置的使用</w:t>
      </w:r>
      <w:r>
        <w:rPr>
          <w:rFonts w:hint="eastAsia"/>
        </w:rPr>
        <w:t>python</w:t>
      </w:r>
      <w:r>
        <w:rPr>
          <w:rFonts w:hint="eastAsia"/>
        </w:rPr>
        <w:t>包。</w:t>
      </w:r>
    </w:p>
    <w:p w14:paraId="78E8D307" w14:textId="6521F95D" w:rsidR="00CC16E4" w:rsidRDefault="00CC16E4" w:rsidP="000D7C42">
      <w:pPr>
        <w:pStyle w:val="6"/>
        <w:spacing w:line="324" w:lineRule="auto"/>
      </w:pPr>
      <w:r>
        <w:rPr>
          <w:rFonts w:hint="eastAsia"/>
        </w:rPr>
        <w:t>为什么使用Anaconda</w:t>
      </w:r>
    </w:p>
    <w:p w14:paraId="63684A9C" w14:textId="5CEFB977" w:rsidR="00CC16E4" w:rsidRDefault="00CC16E4" w:rsidP="000D7C42">
      <w:pPr>
        <w:pStyle w:val="a1"/>
        <w:spacing w:line="324" w:lineRule="auto"/>
      </w:pPr>
      <w:r>
        <w:rPr>
          <w:rFonts w:hint="eastAsia"/>
        </w:rPr>
        <w:t>官方</w:t>
      </w:r>
      <w:r>
        <w:rPr>
          <w:rFonts w:hint="eastAsia"/>
        </w:rPr>
        <w:t>python</w:t>
      </w:r>
      <w:r>
        <w:rPr>
          <w:rFonts w:hint="eastAsia"/>
        </w:rPr>
        <w:t>编译器无法满足代码补全等方便功能，且</w:t>
      </w:r>
      <w:r>
        <w:rPr>
          <w:rFonts w:hint="eastAsia"/>
        </w:rPr>
        <w:t>python</w:t>
      </w:r>
      <w:r>
        <w:rPr>
          <w:rFonts w:hint="eastAsia"/>
        </w:rPr>
        <w:t>在实际使用中往往需要调用多种第三方包，每个都使用</w:t>
      </w:r>
      <w:r>
        <w:rPr>
          <w:rFonts w:hint="eastAsia"/>
        </w:rPr>
        <w:t>pip</w:t>
      </w:r>
      <w:r>
        <w:rPr>
          <w:rFonts w:hint="eastAsia"/>
        </w:rPr>
        <w:t>安装则不胜其烦，</w:t>
      </w:r>
      <w:r>
        <w:rPr>
          <w:rFonts w:hint="eastAsia"/>
        </w:rPr>
        <w:t>anaconda</w:t>
      </w:r>
      <w:r>
        <w:rPr>
          <w:rFonts w:hint="eastAsia"/>
        </w:rPr>
        <w:t>中内置了大量常用包，可以使用户免去安装步骤。</w:t>
      </w:r>
    </w:p>
    <w:p w14:paraId="73AB02F0" w14:textId="41DBFEFA" w:rsidR="00CC16E4" w:rsidRDefault="00CC16E4" w:rsidP="000D7C42">
      <w:pPr>
        <w:pStyle w:val="6"/>
        <w:spacing w:line="324" w:lineRule="auto"/>
      </w:pPr>
      <w:r>
        <w:rPr>
          <w:rFonts w:hint="eastAsia"/>
        </w:rPr>
        <w:t>安装方法</w:t>
      </w:r>
    </w:p>
    <w:p w14:paraId="2FD187E6" w14:textId="3622B35B" w:rsidR="00CC16E4" w:rsidRDefault="00CC16E4" w:rsidP="000D7C42">
      <w:pPr>
        <w:pStyle w:val="a1"/>
        <w:spacing w:line="324" w:lineRule="auto"/>
      </w:pPr>
      <w:r>
        <w:rPr>
          <w:rFonts w:hint="eastAsia"/>
        </w:rPr>
        <w:t>进入</w:t>
      </w:r>
      <w:r>
        <w:rPr>
          <w:rFonts w:hint="eastAsia"/>
        </w:rPr>
        <w:t>Anaconda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安装包后运行安装，该软件开源免费。</w:t>
      </w:r>
    </w:p>
    <w:p w14:paraId="5692690D" w14:textId="2423D9C5" w:rsidR="00CC16E4" w:rsidRDefault="00CC16E4" w:rsidP="000D7C42">
      <w:pPr>
        <w:pStyle w:val="a1"/>
        <w:spacing w:line="324" w:lineRule="auto"/>
      </w:pPr>
      <w:proofErr w:type="gramStart"/>
      <w:r>
        <w:rPr>
          <w:rFonts w:hint="eastAsia"/>
        </w:rPr>
        <w:t>若官网下载</w:t>
      </w:r>
      <w:proofErr w:type="gramEnd"/>
      <w:r>
        <w:rPr>
          <w:rFonts w:hint="eastAsia"/>
        </w:rPr>
        <w:t>速度过慢，可以使用清华大学开源软件镜像站下载，网址如下：</w:t>
      </w:r>
    </w:p>
    <w:p w14:paraId="150CD300" w14:textId="42056318" w:rsidR="00CC16E4" w:rsidRDefault="0046735A" w:rsidP="000D7C42">
      <w:pPr>
        <w:pStyle w:val="a1"/>
        <w:spacing w:line="324" w:lineRule="auto"/>
      </w:pPr>
      <w:hyperlink r:id="rId10" w:history="1">
        <w:r w:rsidR="00CC16E4" w:rsidRPr="005B703E">
          <w:rPr>
            <w:rStyle w:val="afd"/>
          </w:rPr>
          <w:t>https://mirrors.tuna.tsinghua.edu.cn/anaconda/archive/</w:t>
        </w:r>
      </w:hyperlink>
    </w:p>
    <w:p w14:paraId="7DD7CDA0" w14:textId="1B50A1A3" w:rsidR="00CC16E4" w:rsidRDefault="00CC16E4" w:rsidP="000D7C42">
      <w:pPr>
        <w:pStyle w:val="6"/>
        <w:spacing w:line="324" w:lineRule="auto"/>
      </w:pPr>
      <w:r>
        <w:rPr>
          <w:rFonts w:hint="eastAsia"/>
        </w:rPr>
        <w:t>使用方法</w:t>
      </w:r>
    </w:p>
    <w:p w14:paraId="7F55A6E7" w14:textId="007D8335" w:rsidR="00CC16E4" w:rsidRDefault="00CC16E4" w:rsidP="000D7C42">
      <w:pPr>
        <w:pStyle w:val="a1"/>
        <w:spacing w:line="324" w:lineRule="auto"/>
      </w:pPr>
      <w:r>
        <w:rPr>
          <w:rFonts w:hint="eastAsia"/>
        </w:rPr>
        <w:t>安装完成后所有内置包都可以直接使用</w:t>
      </w:r>
    </w:p>
    <w:p w14:paraId="4A296305" w14:textId="34735731" w:rsidR="00CC16E4" w:rsidRPr="006E6E51" w:rsidRDefault="00CC16E4" w:rsidP="000D7C42">
      <w:pPr>
        <w:pStyle w:val="a1"/>
        <w:spacing w:line="324" w:lineRule="auto"/>
      </w:pPr>
      <w:r>
        <w:rPr>
          <w:rFonts w:hint="eastAsia"/>
        </w:rPr>
        <w:t>安装完成后打开</w:t>
      </w:r>
      <w:r>
        <w:rPr>
          <w:rFonts w:hint="eastAsia"/>
        </w:rPr>
        <w:t>Anaconda</w:t>
      </w:r>
      <w:r>
        <w:rPr>
          <w:rFonts w:hint="eastAsia"/>
        </w:rPr>
        <w:t>，内置有名为“</w:t>
      </w:r>
      <w:r>
        <w:rPr>
          <w:rFonts w:hint="eastAsia"/>
        </w:rPr>
        <w:t>Spyder</w:t>
      </w:r>
      <w:r>
        <w:rPr>
          <w:rFonts w:hint="eastAsia"/>
        </w:rPr>
        <w:t>”的编译器，可作为原有</w:t>
      </w:r>
      <w:r>
        <w:rPr>
          <w:rFonts w:hint="eastAsia"/>
        </w:rPr>
        <w:t>python</w:t>
      </w:r>
      <w:r>
        <w:rPr>
          <w:rFonts w:hint="eastAsia"/>
        </w:rPr>
        <w:t>编译器的替代。</w:t>
      </w:r>
    </w:p>
    <w:p w14:paraId="51A0BE36" w14:textId="032FC00E" w:rsidR="006E6E51" w:rsidRPr="006E6E51" w:rsidRDefault="00A52E7F" w:rsidP="000D7C42">
      <w:pPr>
        <w:pStyle w:val="3"/>
        <w:spacing w:before="120" w:after="120" w:line="324" w:lineRule="auto"/>
      </w:pPr>
      <w:r>
        <w:rPr>
          <w:rFonts w:hint="eastAsia"/>
        </w:rPr>
        <w:lastRenderedPageBreak/>
        <w:t>附录：常见异常类型及解释</w:t>
      </w:r>
    </w:p>
    <w:tbl>
      <w:tblPr>
        <w:tblStyle w:val="43"/>
        <w:tblpPr w:leftFromText="180" w:rightFromText="180" w:vertAnchor="text" w:horzAnchor="margin" w:tblpXSpec="center" w:tblpY="-1318"/>
        <w:tblW w:w="0" w:type="auto"/>
        <w:tblLook w:val="04A0" w:firstRow="1" w:lastRow="0" w:firstColumn="1" w:lastColumn="0" w:noHBand="0" w:noVBand="1"/>
      </w:tblPr>
      <w:tblGrid>
        <w:gridCol w:w="2961"/>
        <w:gridCol w:w="5161"/>
      </w:tblGrid>
      <w:tr w:rsidR="00A52E7F" w:rsidRPr="00A52E7F" w14:paraId="0CF2BE21" w14:textId="77777777" w:rsidTr="00A2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8B9CA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</w:rPr>
            </w:pPr>
            <w:r w:rsidRPr="00A52E7F"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</w:rPr>
              <w:lastRenderedPageBreak/>
              <w:t>异常名称</w:t>
            </w:r>
          </w:p>
        </w:tc>
        <w:tc>
          <w:tcPr>
            <w:tcW w:w="0" w:type="auto"/>
            <w:hideMark/>
          </w:tcPr>
          <w:p w14:paraId="518C42FD" w14:textId="77777777" w:rsidR="00A52E7F" w:rsidRPr="00A52E7F" w:rsidRDefault="00A52E7F" w:rsidP="000D7C42">
            <w:pPr>
              <w:spacing w:line="32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</w:rPr>
            </w:pPr>
            <w:r w:rsidRPr="00A52E7F"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52E7F" w:rsidRPr="00A52E7F" w14:paraId="30E6815D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49FC6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0225A14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A52E7F" w:rsidRPr="00A52E7F" w14:paraId="25DB50C5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DAD4C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BaseException</w:t>
            </w:r>
            <w:proofErr w:type="spellEnd"/>
          </w:p>
        </w:tc>
        <w:tc>
          <w:tcPr>
            <w:tcW w:w="0" w:type="auto"/>
            <w:hideMark/>
          </w:tcPr>
          <w:p w14:paraId="3FEDEE4A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所有异常</w:t>
            </w:r>
            <w:proofErr w:type="gram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的基类</w:t>
            </w:r>
            <w:proofErr w:type="gramEnd"/>
          </w:p>
        </w:tc>
      </w:tr>
      <w:tr w:rsidR="00A52E7F" w:rsidRPr="00A52E7F" w14:paraId="0BD9F9CE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65EC5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SystemExit</w:t>
            </w:r>
            <w:proofErr w:type="spellEnd"/>
          </w:p>
        </w:tc>
        <w:tc>
          <w:tcPr>
            <w:tcW w:w="0" w:type="auto"/>
            <w:hideMark/>
          </w:tcPr>
          <w:p w14:paraId="145E972B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解释器请求退出</w:t>
            </w:r>
          </w:p>
        </w:tc>
      </w:tr>
      <w:tr w:rsidR="00A52E7F" w:rsidRPr="00A52E7F" w14:paraId="0D13730F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11B9E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KeyboardInterrupt</w:t>
            </w:r>
            <w:proofErr w:type="spellEnd"/>
          </w:p>
        </w:tc>
        <w:tc>
          <w:tcPr>
            <w:tcW w:w="0" w:type="auto"/>
            <w:hideMark/>
          </w:tcPr>
          <w:p w14:paraId="769D56AF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用户中断执行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(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通常是输入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^C)</w:t>
            </w:r>
          </w:p>
        </w:tc>
      </w:tr>
      <w:tr w:rsidR="00A52E7F" w:rsidRPr="00A52E7F" w14:paraId="0A5F4DB7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1C71D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Exception</w:t>
            </w:r>
          </w:p>
        </w:tc>
        <w:tc>
          <w:tcPr>
            <w:tcW w:w="0" w:type="auto"/>
            <w:hideMark/>
          </w:tcPr>
          <w:p w14:paraId="16B07403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常规错误</w:t>
            </w:r>
            <w:proofErr w:type="gram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的基类</w:t>
            </w:r>
            <w:proofErr w:type="gramEnd"/>
          </w:p>
        </w:tc>
      </w:tr>
      <w:tr w:rsidR="00A52E7F" w:rsidRPr="00A52E7F" w14:paraId="485320F3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528EB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StopIteration</w:t>
            </w:r>
            <w:proofErr w:type="spellEnd"/>
          </w:p>
        </w:tc>
        <w:tc>
          <w:tcPr>
            <w:tcW w:w="0" w:type="auto"/>
            <w:hideMark/>
          </w:tcPr>
          <w:p w14:paraId="636F8521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迭代器没有更多的值</w:t>
            </w:r>
          </w:p>
        </w:tc>
      </w:tr>
      <w:tr w:rsidR="00A52E7F" w:rsidRPr="00A52E7F" w14:paraId="1673A6E5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3DB93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GeneratorExit</w:t>
            </w:r>
            <w:proofErr w:type="spellEnd"/>
          </w:p>
        </w:tc>
        <w:tc>
          <w:tcPr>
            <w:tcW w:w="0" w:type="auto"/>
            <w:hideMark/>
          </w:tcPr>
          <w:p w14:paraId="52AB7350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生成器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(generator)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发生异常来通知退出</w:t>
            </w:r>
          </w:p>
        </w:tc>
      </w:tr>
      <w:tr w:rsidR="00A52E7F" w:rsidRPr="00A52E7F" w14:paraId="1EF66185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66911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StandardError</w:t>
            </w:r>
            <w:proofErr w:type="spellEnd"/>
          </w:p>
        </w:tc>
        <w:tc>
          <w:tcPr>
            <w:tcW w:w="0" w:type="auto"/>
            <w:hideMark/>
          </w:tcPr>
          <w:p w14:paraId="5589B520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所有的内</w:t>
            </w:r>
            <w:proofErr w:type="gram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建标准</w:t>
            </w:r>
            <w:proofErr w:type="gramEnd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异常</w:t>
            </w:r>
            <w:proofErr w:type="gram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的基类</w:t>
            </w:r>
            <w:proofErr w:type="gramEnd"/>
          </w:p>
        </w:tc>
      </w:tr>
      <w:tr w:rsidR="00A52E7F" w:rsidRPr="00A52E7F" w14:paraId="1F72869E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7FD6F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ArithmeticError</w:t>
            </w:r>
            <w:proofErr w:type="spellEnd"/>
          </w:p>
        </w:tc>
        <w:tc>
          <w:tcPr>
            <w:tcW w:w="0" w:type="auto"/>
            <w:hideMark/>
          </w:tcPr>
          <w:p w14:paraId="66928E86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所有数值计算错误</w:t>
            </w:r>
            <w:proofErr w:type="gram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的基类</w:t>
            </w:r>
            <w:proofErr w:type="gramEnd"/>
          </w:p>
        </w:tc>
      </w:tr>
      <w:tr w:rsidR="00A52E7F" w:rsidRPr="00A52E7F" w14:paraId="3CE97FE0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3305F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FloatingPointError</w:t>
            </w:r>
            <w:proofErr w:type="spellEnd"/>
          </w:p>
        </w:tc>
        <w:tc>
          <w:tcPr>
            <w:tcW w:w="0" w:type="auto"/>
            <w:hideMark/>
          </w:tcPr>
          <w:p w14:paraId="1A835F3E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浮点计算错误</w:t>
            </w:r>
          </w:p>
        </w:tc>
      </w:tr>
      <w:tr w:rsidR="00A52E7F" w:rsidRPr="00A52E7F" w14:paraId="150C0D90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B909C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OverflowError</w:t>
            </w:r>
            <w:proofErr w:type="spellEnd"/>
          </w:p>
        </w:tc>
        <w:tc>
          <w:tcPr>
            <w:tcW w:w="0" w:type="auto"/>
            <w:hideMark/>
          </w:tcPr>
          <w:p w14:paraId="5647A183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数值运算超出最大限制</w:t>
            </w:r>
          </w:p>
        </w:tc>
      </w:tr>
      <w:tr w:rsidR="00A52E7F" w:rsidRPr="00A52E7F" w14:paraId="26395EEE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1012B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ZeroDivisionError</w:t>
            </w:r>
            <w:proofErr w:type="spellEnd"/>
          </w:p>
        </w:tc>
        <w:tc>
          <w:tcPr>
            <w:tcW w:w="0" w:type="auto"/>
            <w:hideMark/>
          </w:tcPr>
          <w:p w14:paraId="2C467669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除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(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或取模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)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零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 (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所有数据类型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)</w:t>
            </w:r>
          </w:p>
        </w:tc>
      </w:tr>
      <w:tr w:rsidR="00A52E7F" w:rsidRPr="00A52E7F" w14:paraId="41D9568C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BA090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AssertionError</w:t>
            </w:r>
            <w:proofErr w:type="spellEnd"/>
          </w:p>
        </w:tc>
        <w:tc>
          <w:tcPr>
            <w:tcW w:w="0" w:type="auto"/>
            <w:hideMark/>
          </w:tcPr>
          <w:p w14:paraId="2D4B6E75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断言语句失败</w:t>
            </w:r>
          </w:p>
        </w:tc>
      </w:tr>
      <w:tr w:rsidR="00A52E7F" w:rsidRPr="00A52E7F" w14:paraId="4C422CE3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A13BF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AttributeError</w:t>
            </w:r>
            <w:proofErr w:type="spellEnd"/>
          </w:p>
        </w:tc>
        <w:tc>
          <w:tcPr>
            <w:tcW w:w="0" w:type="auto"/>
            <w:hideMark/>
          </w:tcPr>
          <w:p w14:paraId="4E346CE3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对象没有这个属性</w:t>
            </w:r>
          </w:p>
        </w:tc>
      </w:tr>
      <w:tr w:rsidR="00A52E7F" w:rsidRPr="00A52E7F" w14:paraId="003C616A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0D3F0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EOFError</w:t>
            </w:r>
            <w:proofErr w:type="spellEnd"/>
          </w:p>
        </w:tc>
        <w:tc>
          <w:tcPr>
            <w:tcW w:w="0" w:type="auto"/>
            <w:hideMark/>
          </w:tcPr>
          <w:p w14:paraId="7D8F5EFF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没有内建输入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,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到达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EOF 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标记</w:t>
            </w:r>
          </w:p>
        </w:tc>
      </w:tr>
      <w:tr w:rsidR="00A52E7F" w:rsidRPr="00A52E7F" w14:paraId="62472E8D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1CDE4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EnvironmentError</w:t>
            </w:r>
            <w:proofErr w:type="spellEnd"/>
          </w:p>
        </w:tc>
        <w:tc>
          <w:tcPr>
            <w:tcW w:w="0" w:type="auto"/>
            <w:hideMark/>
          </w:tcPr>
          <w:p w14:paraId="53F46803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操作系统错误</w:t>
            </w:r>
            <w:proofErr w:type="gram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的基类</w:t>
            </w:r>
            <w:proofErr w:type="gramEnd"/>
          </w:p>
        </w:tc>
      </w:tr>
      <w:tr w:rsidR="00A52E7F" w:rsidRPr="00A52E7F" w14:paraId="1A07B999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1D3E7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IOError</w:t>
            </w:r>
            <w:proofErr w:type="spellEnd"/>
          </w:p>
        </w:tc>
        <w:tc>
          <w:tcPr>
            <w:tcW w:w="0" w:type="auto"/>
            <w:hideMark/>
          </w:tcPr>
          <w:p w14:paraId="0FBB285A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输入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/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输出操作失败</w:t>
            </w:r>
          </w:p>
        </w:tc>
      </w:tr>
      <w:tr w:rsidR="00A52E7F" w:rsidRPr="00A52E7F" w14:paraId="7B24284F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7DF33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OSError</w:t>
            </w:r>
            <w:proofErr w:type="spellEnd"/>
          </w:p>
        </w:tc>
        <w:tc>
          <w:tcPr>
            <w:tcW w:w="0" w:type="auto"/>
            <w:hideMark/>
          </w:tcPr>
          <w:p w14:paraId="6CEA7F57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操作系统错误</w:t>
            </w:r>
          </w:p>
        </w:tc>
      </w:tr>
      <w:tr w:rsidR="00A52E7F" w:rsidRPr="00A52E7F" w14:paraId="4BE7513D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B5AB5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WindowsError</w:t>
            </w:r>
            <w:proofErr w:type="spellEnd"/>
          </w:p>
        </w:tc>
        <w:tc>
          <w:tcPr>
            <w:tcW w:w="0" w:type="auto"/>
            <w:hideMark/>
          </w:tcPr>
          <w:p w14:paraId="5B439CE8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系统调用失败</w:t>
            </w:r>
          </w:p>
        </w:tc>
      </w:tr>
      <w:tr w:rsidR="00A52E7F" w:rsidRPr="00A52E7F" w14:paraId="4878A978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46CA7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ImportError</w:t>
            </w:r>
            <w:proofErr w:type="spellEnd"/>
          </w:p>
        </w:tc>
        <w:tc>
          <w:tcPr>
            <w:tcW w:w="0" w:type="auto"/>
            <w:hideMark/>
          </w:tcPr>
          <w:p w14:paraId="0468EDD5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导入模块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/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对象失败</w:t>
            </w:r>
          </w:p>
        </w:tc>
      </w:tr>
      <w:tr w:rsidR="00A52E7F" w:rsidRPr="00A52E7F" w14:paraId="6470C3F2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A370F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LookupError</w:t>
            </w:r>
            <w:proofErr w:type="spellEnd"/>
          </w:p>
        </w:tc>
        <w:tc>
          <w:tcPr>
            <w:tcW w:w="0" w:type="auto"/>
            <w:hideMark/>
          </w:tcPr>
          <w:p w14:paraId="1AEF2BD1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无效数据查询</w:t>
            </w:r>
            <w:proofErr w:type="gram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的基类</w:t>
            </w:r>
            <w:proofErr w:type="gramEnd"/>
          </w:p>
        </w:tc>
      </w:tr>
      <w:tr w:rsidR="00A52E7F" w:rsidRPr="00A52E7F" w14:paraId="0E35CEFB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9FEA5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IndexError</w:t>
            </w:r>
            <w:proofErr w:type="spellEnd"/>
          </w:p>
        </w:tc>
        <w:tc>
          <w:tcPr>
            <w:tcW w:w="0" w:type="auto"/>
            <w:hideMark/>
          </w:tcPr>
          <w:p w14:paraId="614AD0B6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序列中没有此索引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(index)</w:t>
            </w:r>
          </w:p>
        </w:tc>
      </w:tr>
      <w:tr w:rsidR="00A52E7F" w:rsidRPr="00A52E7F" w14:paraId="6709C754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22623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KeyError</w:t>
            </w:r>
            <w:proofErr w:type="spellEnd"/>
          </w:p>
        </w:tc>
        <w:tc>
          <w:tcPr>
            <w:tcW w:w="0" w:type="auto"/>
            <w:hideMark/>
          </w:tcPr>
          <w:p w14:paraId="078DD3FA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映射中没有这个键</w:t>
            </w:r>
          </w:p>
        </w:tc>
      </w:tr>
      <w:tr w:rsidR="00A52E7F" w:rsidRPr="00A52E7F" w14:paraId="5FE0071D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0D37A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MemoryError</w:t>
            </w:r>
            <w:proofErr w:type="spellEnd"/>
          </w:p>
        </w:tc>
        <w:tc>
          <w:tcPr>
            <w:tcW w:w="0" w:type="auto"/>
            <w:hideMark/>
          </w:tcPr>
          <w:p w14:paraId="552DFA16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内存溢出错误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(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对于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Python 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解释器不是致命的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)</w:t>
            </w:r>
          </w:p>
        </w:tc>
      </w:tr>
      <w:tr w:rsidR="00A52E7F" w:rsidRPr="00A52E7F" w14:paraId="108A6421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DDDAB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NameError</w:t>
            </w:r>
            <w:proofErr w:type="spellEnd"/>
          </w:p>
        </w:tc>
        <w:tc>
          <w:tcPr>
            <w:tcW w:w="0" w:type="auto"/>
            <w:hideMark/>
          </w:tcPr>
          <w:p w14:paraId="67ADC5CE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未声明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/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初始化对象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 (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没有属性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)</w:t>
            </w:r>
          </w:p>
        </w:tc>
      </w:tr>
      <w:tr w:rsidR="00A52E7F" w:rsidRPr="00A52E7F" w14:paraId="14416B8F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FF5DF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UnboundLocalError</w:t>
            </w:r>
            <w:proofErr w:type="spellEnd"/>
          </w:p>
        </w:tc>
        <w:tc>
          <w:tcPr>
            <w:tcW w:w="0" w:type="auto"/>
            <w:hideMark/>
          </w:tcPr>
          <w:p w14:paraId="52F8221C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访问未初始化的本地变量</w:t>
            </w:r>
          </w:p>
        </w:tc>
      </w:tr>
      <w:tr w:rsidR="00A52E7F" w:rsidRPr="00A52E7F" w14:paraId="7FAEC0A9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80931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ReferenceError</w:t>
            </w:r>
            <w:proofErr w:type="spellEnd"/>
          </w:p>
        </w:tc>
        <w:tc>
          <w:tcPr>
            <w:tcW w:w="0" w:type="auto"/>
            <w:hideMark/>
          </w:tcPr>
          <w:p w14:paraId="11157824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弱引用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(Weak reference)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试图访问已经垃圾回收了的对象</w:t>
            </w:r>
          </w:p>
        </w:tc>
      </w:tr>
      <w:tr w:rsidR="00A52E7F" w:rsidRPr="00A52E7F" w14:paraId="40A9D9EA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20D73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RuntimeError</w:t>
            </w:r>
            <w:proofErr w:type="spellEnd"/>
          </w:p>
        </w:tc>
        <w:tc>
          <w:tcPr>
            <w:tcW w:w="0" w:type="auto"/>
            <w:hideMark/>
          </w:tcPr>
          <w:p w14:paraId="2B6AF0EF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一般的运行时错误</w:t>
            </w:r>
          </w:p>
        </w:tc>
      </w:tr>
      <w:tr w:rsidR="00A52E7F" w:rsidRPr="00A52E7F" w14:paraId="5D762EE4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9BEB9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NotImplementedError</w:t>
            </w:r>
            <w:proofErr w:type="spellEnd"/>
          </w:p>
        </w:tc>
        <w:tc>
          <w:tcPr>
            <w:tcW w:w="0" w:type="auto"/>
            <w:hideMark/>
          </w:tcPr>
          <w:p w14:paraId="29B69B72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尚未实现的方法</w:t>
            </w:r>
          </w:p>
        </w:tc>
      </w:tr>
      <w:tr w:rsidR="00A52E7F" w:rsidRPr="00A52E7F" w14:paraId="4196014E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1CFCD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SyntaxError</w:t>
            </w:r>
            <w:proofErr w:type="spellEnd"/>
          </w:p>
        </w:tc>
        <w:tc>
          <w:tcPr>
            <w:tcW w:w="0" w:type="auto"/>
            <w:hideMark/>
          </w:tcPr>
          <w:p w14:paraId="6CBD9F52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Python 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语法错误</w:t>
            </w:r>
          </w:p>
        </w:tc>
      </w:tr>
      <w:tr w:rsidR="00A52E7F" w:rsidRPr="00A52E7F" w14:paraId="616176D2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CD232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IndentationError</w:t>
            </w:r>
            <w:proofErr w:type="spellEnd"/>
          </w:p>
        </w:tc>
        <w:tc>
          <w:tcPr>
            <w:tcW w:w="0" w:type="auto"/>
            <w:hideMark/>
          </w:tcPr>
          <w:p w14:paraId="10D89F3C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缩进错误</w:t>
            </w:r>
          </w:p>
        </w:tc>
      </w:tr>
      <w:tr w:rsidR="00A52E7F" w:rsidRPr="00A52E7F" w14:paraId="6DBFD7EF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82EB4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TabError</w:t>
            </w:r>
            <w:proofErr w:type="spellEnd"/>
          </w:p>
        </w:tc>
        <w:tc>
          <w:tcPr>
            <w:tcW w:w="0" w:type="auto"/>
            <w:hideMark/>
          </w:tcPr>
          <w:p w14:paraId="01C4961F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Tab 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和空格混用</w:t>
            </w:r>
          </w:p>
        </w:tc>
      </w:tr>
      <w:tr w:rsidR="00A52E7F" w:rsidRPr="00A52E7F" w14:paraId="6CB170C7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BE043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SystemError</w:t>
            </w:r>
            <w:proofErr w:type="spellEnd"/>
          </w:p>
        </w:tc>
        <w:tc>
          <w:tcPr>
            <w:tcW w:w="0" w:type="auto"/>
            <w:hideMark/>
          </w:tcPr>
          <w:p w14:paraId="6F676598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一般的解释器系统错误</w:t>
            </w:r>
          </w:p>
        </w:tc>
      </w:tr>
      <w:tr w:rsidR="00A52E7F" w:rsidRPr="00A52E7F" w14:paraId="0A9E4ADE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0662B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TypeError</w:t>
            </w:r>
            <w:proofErr w:type="spellEnd"/>
          </w:p>
        </w:tc>
        <w:tc>
          <w:tcPr>
            <w:tcW w:w="0" w:type="auto"/>
            <w:hideMark/>
          </w:tcPr>
          <w:p w14:paraId="379C84C5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对类型无效的操作</w:t>
            </w:r>
          </w:p>
        </w:tc>
      </w:tr>
      <w:tr w:rsidR="00A52E7F" w:rsidRPr="00A52E7F" w14:paraId="632A6597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ADD31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ValueError</w:t>
            </w:r>
            <w:proofErr w:type="spellEnd"/>
          </w:p>
        </w:tc>
        <w:tc>
          <w:tcPr>
            <w:tcW w:w="0" w:type="auto"/>
            <w:hideMark/>
          </w:tcPr>
          <w:p w14:paraId="36F4A9FF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传入无效的参数</w:t>
            </w:r>
          </w:p>
        </w:tc>
      </w:tr>
      <w:tr w:rsidR="00A52E7F" w:rsidRPr="00A52E7F" w14:paraId="42246C12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83668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UnicodeError</w:t>
            </w:r>
            <w:proofErr w:type="spellEnd"/>
          </w:p>
        </w:tc>
        <w:tc>
          <w:tcPr>
            <w:tcW w:w="0" w:type="auto"/>
            <w:hideMark/>
          </w:tcPr>
          <w:p w14:paraId="409C2AD8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Unicode 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相关的错误</w:t>
            </w:r>
          </w:p>
        </w:tc>
      </w:tr>
      <w:tr w:rsidR="00A52E7F" w:rsidRPr="00A52E7F" w14:paraId="30EAD09E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2D2F2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UnicodeDecodeError</w:t>
            </w:r>
            <w:proofErr w:type="spellEnd"/>
          </w:p>
        </w:tc>
        <w:tc>
          <w:tcPr>
            <w:tcW w:w="0" w:type="auto"/>
            <w:hideMark/>
          </w:tcPr>
          <w:p w14:paraId="267350AD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Unicode 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解码时的错误</w:t>
            </w:r>
          </w:p>
        </w:tc>
      </w:tr>
      <w:tr w:rsidR="00A52E7F" w:rsidRPr="00A52E7F" w14:paraId="6A678C9C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21A16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UnicodeEncodeError</w:t>
            </w:r>
            <w:proofErr w:type="spellEnd"/>
          </w:p>
        </w:tc>
        <w:tc>
          <w:tcPr>
            <w:tcW w:w="0" w:type="auto"/>
            <w:hideMark/>
          </w:tcPr>
          <w:p w14:paraId="57BF8BEB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Unicode 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编码时错误</w:t>
            </w:r>
          </w:p>
        </w:tc>
      </w:tr>
      <w:tr w:rsidR="00A52E7F" w:rsidRPr="00A52E7F" w14:paraId="191032ED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A3F80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UnicodeTranslateError</w:t>
            </w:r>
            <w:proofErr w:type="spellEnd"/>
          </w:p>
        </w:tc>
        <w:tc>
          <w:tcPr>
            <w:tcW w:w="0" w:type="auto"/>
            <w:hideMark/>
          </w:tcPr>
          <w:p w14:paraId="4FB2CA85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 xml:space="preserve">Unicode 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转换时错误</w:t>
            </w:r>
          </w:p>
        </w:tc>
      </w:tr>
      <w:tr w:rsidR="00A52E7F" w:rsidRPr="00A52E7F" w14:paraId="1545F61C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E6313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Warning</w:t>
            </w:r>
          </w:p>
        </w:tc>
        <w:tc>
          <w:tcPr>
            <w:tcW w:w="0" w:type="auto"/>
            <w:hideMark/>
          </w:tcPr>
          <w:p w14:paraId="14AB937E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警告</w:t>
            </w:r>
            <w:proofErr w:type="gram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的基类</w:t>
            </w:r>
            <w:proofErr w:type="gramEnd"/>
          </w:p>
        </w:tc>
      </w:tr>
      <w:tr w:rsidR="00A52E7F" w:rsidRPr="00A52E7F" w14:paraId="47EB7839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F3F87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DeprecationWarning</w:t>
            </w:r>
            <w:proofErr w:type="spellEnd"/>
          </w:p>
        </w:tc>
        <w:tc>
          <w:tcPr>
            <w:tcW w:w="0" w:type="auto"/>
            <w:hideMark/>
          </w:tcPr>
          <w:p w14:paraId="5634F017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关于被弃用的特征的警告</w:t>
            </w:r>
          </w:p>
        </w:tc>
      </w:tr>
      <w:tr w:rsidR="00A52E7F" w:rsidRPr="00A52E7F" w14:paraId="3D371DD5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002B1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FutureWarning</w:t>
            </w:r>
            <w:proofErr w:type="spellEnd"/>
          </w:p>
        </w:tc>
        <w:tc>
          <w:tcPr>
            <w:tcW w:w="0" w:type="auto"/>
            <w:hideMark/>
          </w:tcPr>
          <w:p w14:paraId="77240DEC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关于构造将来语义会有改变的警告</w:t>
            </w:r>
          </w:p>
        </w:tc>
      </w:tr>
      <w:tr w:rsidR="00A52E7F" w:rsidRPr="00A52E7F" w14:paraId="57AF6AD5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03B0A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lastRenderedPageBreak/>
              <w:t>OverflowWarning</w:t>
            </w:r>
            <w:proofErr w:type="spellEnd"/>
          </w:p>
        </w:tc>
        <w:tc>
          <w:tcPr>
            <w:tcW w:w="0" w:type="auto"/>
            <w:hideMark/>
          </w:tcPr>
          <w:p w14:paraId="0065AD21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旧的关于自动提升为长整型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(long)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的警告</w:t>
            </w:r>
          </w:p>
        </w:tc>
      </w:tr>
      <w:tr w:rsidR="00A52E7F" w:rsidRPr="00A52E7F" w14:paraId="198A7E0C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24EC9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PendingDeprecationWarning</w:t>
            </w:r>
            <w:proofErr w:type="spellEnd"/>
          </w:p>
        </w:tc>
        <w:tc>
          <w:tcPr>
            <w:tcW w:w="0" w:type="auto"/>
            <w:hideMark/>
          </w:tcPr>
          <w:p w14:paraId="10B56258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关于特性将会被废弃的警告</w:t>
            </w:r>
          </w:p>
        </w:tc>
      </w:tr>
      <w:tr w:rsidR="00A52E7F" w:rsidRPr="00A52E7F" w14:paraId="5F3B4086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24F0C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RuntimeWarning</w:t>
            </w:r>
            <w:proofErr w:type="spellEnd"/>
          </w:p>
        </w:tc>
        <w:tc>
          <w:tcPr>
            <w:tcW w:w="0" w:type="auto"/>
            <w:hideMark/>
          </w:tcPr>
          <w:p w14:paraId="666F8481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可疑的运行时行为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(runtime behavior)</w:t>
            </w: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的警告</w:t>
            </w:r>
          </w:p>
        </w:tc>
      </w:tr>
      <w:tr w:rsidR="00A52E7F" w:rsidRPr="00A52E7F" w14:paraId="107239E5" w14:textId="77777777" w:rsidTr="00A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73196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SyntaxWarning</w:t>
            </w:r>
            <w:proofErr w:type="spellEnd"/>
          </w:p>
        </w:tc>
        <w:tc>
          <w:tcPr>
            <w:tcW w:w="0" w:type="auto"/>
            <w:hideMark/>
          </w:tcPr>
          <w:p w14:paraId="1DA650B0" w14:textId="77777777" w:rsidR="00A52E7F" w:rsidRPr="00A52E7F" w:rsidRDefault="00A52E7F" w:rsidP="000D7C42">
            <w:pPr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可疑的语法的警告</w:t>
            </w:r>
          </w:p>
        </w:tc>
      </w:tr>
      <w:tr w:rsidR="00A52E7F" w:rsidRPr="00A52E7F" w14:paraId="59DEB980" w14:textId="77777777" w:rsidTr="00A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3C463" w14:textId="77777777" w:rsidR="00A52E7F" w:rsidRPr="00A52E7F" w:rsidRDefault="00A52E7F" w:rsidP="000D7C42">
            <w:pPr>
              <w:spacing w:line="324" w:lineRule="auto"/>
              <w:rPr>
                <w:rFonts w:ascii="Helvetica" w:eastAsia="宋体" w:hAnsi="Helvetica" w:cs="Helvetica"/>
                <w:color w:val="333333"/>
                <w:kern w:val="0"/>
              </w:rPr>
            </w:pPr>
            <w:proofErr w:type="spellStart"/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UserWarning</w:t>
            </w:r>
            <w:proofErr w:type="spellEnd"/>
          </w:p>
        </w:tc>
        <w:tc>
          <w:tcPr>
            <w:tcW w:w="0" w:type="auto"/>
            <w:hideMark/>
          </w:tcPr>
          <w:p w14:paraId="3C31B44D" w14:textId="77777777" w:rsidR="00A52E7F" w:rsidRPr="00A52E7F" w:rsidRDefault="00A52E7F" w:rsidP="000D7C42">
            <w:pPr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</w:rPr>
            </w:pPr>
            <w:r w:rsidRPr="00A52E7F">
              <w:rPr>
                <w:rFonts w:ascii="Helvetica" w:eastAsia="宋体" w:hAnsi="Helvetica" w:cs="Helvetica"/>
                <w:color w:val="333333"/>
                <w:kern w:val="0"/>
              </w:rPr>
              <w:t>用户代码生成的警告</w:t>
            </w:r>
          </w:p>
        </w:tc>
      </w:tr>
    </w:tbl>
    <w:p w14:paraId="6C40E8B4" w14:textId="77777777" w:rsidR="00A52E7F" w:rsidRPr="00A52E7F" w:rsidRDefault="00A52E7F" w:rsidP="000D7C42">
      <w:pPr>
        <w:pStyle w:val="a1"/>
        <w:spacing w:line="324" w:lineRule="auto"/>
      </w:pPr>
    </w:p>
    <w:sectPr w:rsidR="00A52E7F" w:rsidRPr="00A52E7F" w:rsidSect="00CF6552">
      <w:footerReference w:type="default" r:id="rId11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EF23E" w14:textId="77777777" w:rsidR="0046735A" w:rsidRDefault="0046735A" w:rsidP="004366BD">
      <w:r>
        <w:separator/>
      </w:r>
    </w:p>
  </w:endnote>
  <w:endnote w:type="continuationSeparator" w:id="0">
    <w:p w14:paraId="2F77C8FB" w14:textId="77777777" w:rsidR="0046735A" w:rsidRDefault="0046735A" w:rsidP="0043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3Font_15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5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2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104100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A0EEC48" w14:textId="77777777" w:rsidR="00A23590" w:rsidRPr="00401FE5" w:rsidRDefault="00A23590">
        <w:pPr>
          <w:pStyle w:val="a9"/>
          <w:jc w:val="center"/>
          <w:rPr>
            <w:rFonts w:ascii="宋体" w:eastAsia="宋体" w:hAnsi="宋体"/>
            <w:sz w:val="21"/>
            <w:szCs w:val="21"/>
          </w:rPr>
        </w:pPr>
        <w:r w:rsidRPr="00401FE5">
          <w:rPr>
            <w:rFonts w:ascii="宋体" w:eastAsia="宋体" w:hAnsi="宋体"/>
            <w:sz w:val="21"/>
            <w:szCs w:val="21"/>
          </w:rPr>
          <w:fldChar w:fldCharType="begin"/>
        </w:r>
        <w:r w:rsidRPr="00401FE5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401FE5">
          <w:rPr>
            <w:rFonts w:ascii="宋体" w:eastAsia="宋体" w:hAnsi="宋体"/>
            <w:sz w:val="21"/>
            <w:szCs w:val="21"/>
          </w:rPr>
          <w:fldChar w:fldCharType="separate"/>
        </w:r>
        <w:r w:rsidRPr="00401FE5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401FE5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  <w:p w14:paraId="398B5522" w14:textId="77777777" w:rsidR="00A23590" w:rsidRDefault="00A235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47271" w14:textId="77777777" w:rsidR="0046735A" w:rsidRDefault="0046735A" w:rsidP="004366BD">
      <w:r>
        <w:separator/>
      </w:r>
    </w:p>
  </w:footnote>
  <w:footnote w:type="continuationSeparator" w:id="0">
    <w:p w14:paraId="4B1868B7" w14:textId="77777777" w:rsidR="0046735A" w:rsidRDefault="0046735A" w:rsidP="00436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90C0C"/>
    <w:multiLevelType w:val="multilevel"/>
    <w:tmpl w:val="C5BAE3CC"/>
    <w:lvl w:ilvl="0">
      <w:start w:val="1"/>
      <w:numFmt w:val="decimal"/>
      <w:pStyle w:val="a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4A822F4E"/>
    <w:multiLevelType w:val="hybridMultilevel"/>
    <w:tmpl w:val="FE48BCA2"/>
    <w:lvl w:ilvl="0" w:tplc="CB423C3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1E389B"/>
    <w:multiLevelType w:val="multilevel"/>
    <w:tmpl w:val="4620A47E"/>
    <w:lvl w:ilvl="0">
      <w:start w:val="1"/>
      <w:numFmt w:val="ideographDigital"/>
      <w:pStyle w:val="1X"/>
      <w:lvlText w:val="第%1节"/>
      <w:lvlJc w:val="left"/>
      <w:pPr>
        <w:ind w:left="0" w:firstLine="0"/>
      </w:pPr>
      <w:rPr>
        <w:rFonts w:hint="eastAsia"/>
      </w:rPr>
    </w:lvl>
    <w:lvl w:ilvl="1">
      <w:start w:val="1"/>
      <w:numFmt w:val="ideographDigital"/>
      <w:pStyle w:val="2X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ideographDigital"/>
      <w:pStyle w:val="3X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num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num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6num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x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6D872CE8"/>
    <w:multiLevelType w:val="multilevel"/>
    <w:tmpl w:val="1E783F30"/>
    <w:lvl w:ilvl="0">
      <w:start w:val="1"/>
      <w:numFmt w:val="none"/>
      <w:pStyle w:val="11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0" w:firstLine="0"/>
      </w:pPr>
      <w:rPr>
        <w:rFonts w:eastAsia="幼圆" w:hint="eastAsia"/>
      </w:rPr>
    </w:lvl>
    <w:lvl w:ilvl="2">
      <w:start w:val="1"/>
      <w:numFmt w:val="decimal"/>
      <w:pStyle w:val="4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lvlText w:val="(%5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5">
      <w:start w:val="1"/>
      <w:numFmt w:val="decimalEnclosedCircle"/>
      <w:pStyle w:val="7"/>
      <w:lvlText w:val="%6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6">
      <w:start w:val="1"/>
      <w:numFmt w:val="lowerLetter"/>
      <w:pStyle w:val="8"/>
      <w:lvlText w:val="%7.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7">
      <w:start w:val="1"/>
      <w:numFmt w:val="decimal"/>
      <w:pStyle w:val="9"/>
      <w:lvlText w:val="%8.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8">
      <w:start w:val="1"/>
      <w:numFmt w:val="none"/>
      <w:pStyle w:val="a1"/>
      <w:lvlText w:val=""/>
      <w:lvlJc w:val="left"/>
      <w:pPr>
        <w:tabs>
          <w:tab w:val="num" w:pos="420"/>
        </w:tabs>
        <w:ind w:left="0" w:firstLine="420"/>
      </w:pPr>
      <w:rPr>
        <w:rFonts w:hint="eastAsia"/>
        <w:lang w:val="en-US"/>
      </w:rPr>
    </w:lvl>
  </w:abstractNum>
  <w:abstractNum w:abstractNumId="4" w15:restartNumberingAfterBreak="0">
    <w:nsid w:val="7DB97F12"/>
    <w:multiLevelType w:val="multilevel"/>
    <w:tmpl w:val="95401C4E"/>
    <w:styleLink w:val="1"/>
    <w:lvl w:ilvl="0">
      <w:start w:val="1"/>
      <w:numFmt w:val="ideographDigital"/>
      <w:lvlText w:val="%1、"/>
      <w:lvlJc w:val="left"/>
      <w:pPr>
        <w:ind w:left="420" w:hanging="420"/>
      </w:pPr>
      <w:rPr>
        <w:rFonts w:ascii="微软雅黑" w:eastAsia="微软雅黑" w:hint="eastAsia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ascii="微软雅黑" w:eastAsia="微软雅黑" w:hint="eastAsia"/>
        <w:b/>
        <w:bCs/>
        <w:i w:val="0"/>
        <w:sz w:val="20"/>
      </w:rPr>
    </w:lvl>
    <w:lvl w:ilvl="2">
      <w:start w:val="1"/>
      <w:numFmt w:val="decimal"/>
      <w:lvlText w:val="%2.%3."/>
      <w:lvlJc w:val="left"/>
      <w:pPr>
        <w:ind w:left="1260" w:hanging="420"/>
      </w:pPr>
      <w:rPr>
        <w:rFonts w:ascii="微软雅黑" w:eastAsia="微软雅黑" w:hAnsi="微软雅黑" w:hint="eastAsia"/>
        <w:b/>
        <w:i w:val="0"/>
        <w:sz w:val="20"/>
      </w:rPr>
    </w:lvl>
    <w:lvl w:ilvl="3">
      <w:start w:val="1"/>
      <w:numFmt w:val="bullet"/>
      <w:lvlText w:val="◾"/>
      <w:lvlJc w:val="left"/>
      <w:pPr>
        <w:ind w:left="1259" w:hanging="420"/>
      </w:pPr>
      <w:rPr>
        <w:rFonts w:ascii="Microsoft New Tai Lue" w:hAnsi="Microsoft New Tai Lue" w:hint="default"/>
        <w:b/>
        <w:i w:val="0"/>
        <w:color w:val="auto"/>
        <w:sz w:val="20"/>
      </w:rPr>
    </w:lvl>
    <w:lvl w:ilvl="4">
      <w:start w:val="1"/>
      <w:numFmt w:val="decimal"/>
      <w:lvlText w:val="%2.%3.%4.%5"/>
      <w:lvlJc w:val="left"/>
      <w:pPr>
        <w:ind w:left="2100" w:hanging="420"/>
      </w:pPr>
      <w:rPr>
        <w:rFonts w:hint="default"/>
        <w:b w:val="0"/>
      </w:rPr>
    </w:lvl>
    <w:lvl w:ilvl="5">
      <w:start w:val="1"/>
      <w:numFmt w:val="decimal"/>
      <w:lvlText w:val="%2.%3.%4.%5.%6"/>
      <w:lvlJc w:val="left"/>
      <w:pPr>
        <w:ind w:left="2520" w:hanging="420"/>
      </w:pPr>
      <w:rPr>
        <w:rFonts w:hint="default"/>
        <w:b w:val="0"/>
      </w:rPr>
    </w:lvl>
    <w:lvl w:ilvl="6">
      <w:start w:val="1"/>
      <w:numFmt w:val="decimal"/>
      <w:lvlText w:val="%2.%3.%4.%5.%6.%7"/>
      <w:lvlJc w:val="left"/>
      <w:pPr>
        <w:ind w:left="2940" w:hanging="420"/>
      </w:pPr>
      <w:rPr>
        <w:rFonts w:hint="default"/>
        <w:b w:val="0"/>
      </w:rPr>
    </w:lvl>
    <w:lvl w:ilvl="7">
      <w:start w:val="1"/>
      <w:numFmt w:val="decimal"/>
      <w:lvlText w:val="%2.%3.%4.%5.%6.%7.%8"/>
      <w:lvlJc w:val="left"/>
      <w:pPr>
        <w:ind w:left="3360" w:hanging="420"/>
      </w:pPr>
      <w:rPr>
        <w:rFonts w:hint="default"/>
        <w:b w:val="0"/>
      </w:rPr>
    </w:lvl>
    <w:lvl w:ilvl="8">
      <w:start w:val="1"/>
      <w:numFmt w:val="decimal"/>
      <w:lvlText w:val="%2.%3.%4.%5.%6.%7.%8.%9"/>
      <w:lvlJc w:val="left"/>
      <w:pPr>
        <w:ind w:left="3780" w:hanging="420"/>
      </w:pPr>
      <w:rPr>
        <w:rFonts w:hint="default"/>
        <w:b w:val="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</w:num>
  <w:num w:numId="14">
    <w:abstractNumId w:val="0"/>
  </w:num>
  <w:num w:numId="15">
    <w:abstractNumId w:val="3"/>
  </w:num>
  <w:num w:numId="16">
    <w:abstractNumId w:val="3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17"/>
    <w:rsid w:val="0001168C"/>
    <w:rsid w:val="0004588B"/>
    <w:rsid w:val="000642E7"/>
    <w:rsid w:val="00075126"/>
    <w:rsid w:val="000C6227"/>
    <w:rsid w:val="000D34D5"/>
    <w:rsid w:val="000D7C42"/>
    <w:rsid w:val="000E1466"/>
    <w:rsid w:val="00120B0B"/>
    <w:rsid w:val="0012516C"/>
    <w:rsid w:val="001266EA"/>
    <w:rsid w:val="001658A7"/>
    <w:rsid w:val="00167D26"/>
    <w:rsid w:val="00177087"/>
    <w:rsid w:val="001A3C6B"/>
    <w:rsid w:val="001B05D6"/>
    <w:rsid w:val="001B403F"/>
    <w:rsid w:val="001C3E77"/>
    <w:rsid w:val="001F27BC"/>
    <w:rsid w:val="002217AA"/>
    <w:rsid w:val="0022452C"/>
    <w:rsid w:val="00232BBF"/>
    <w:rsid w:val="00244D00"/>
    <w:rsid w:val="002C26AA"/>
    <w:rsid w:val="00322BF0"/>
    <w:rsid w:val="003235F8"/>
    <w:rsid w:val="00327BA6"/>
    <w:rsid w:val="00371D63"/>
    <w:rsid w:val="003874F7"/>
    <w:rsid w:val="003C7D85"/>
    <w:rsid w:val="00401FE5"/>
    <w:rsid w:val="004366BD"/>
    <w:rsid w:val="00442354"/>
    <w:rsid w:val="004578BD"/>
    <w:rsid w:val="00464D05"/>
    <w:rsid w:val="0046735A"/>
    <w:rsid w:val="00515F2A"/>
    <w:rsid w:val="00557AD0"/>
    <w:rsid w:val="00586DF3"/>
    <w:rsid w:val="00587831"/>
    <w:rsid w:val="005A56E5"/>
    <w:rsid w:val="005B0C9E"/>
    <w:rsid w:val="005D4470"/>
    <w:rsid w:val="006425FD"/>
    <w:rsid w:val="00650E08"/>
    <w:rsid w:val="006726E4"/>
    <w:rsid w:val="00674419"/>
    <w:rsid w:val="006E5136"/>
    <w:rsid w:val="006E6E51"/>
    <w:rsid w:val="006F3ED7"/>
    <w:rsid w:val="00712AFF"/>
    <w:rsid w:val="00721C8F"/>
    <w:rsid w:val="00731094"/>
    <w:rsid w:val="007A6115"/>
    <w:rsid w:val="007C2DA9"/>
    <w:rsid w:val="007D53C7"/>
    <w:rsid w:val="00800895"/>
    <w:rsid w:val="00810A3B"/>
    <w:rsid w:val="00836B3D"/>
    <w:rsid w:val="00855DEB"/>
    <w:rsid w:val="008830F6"/>
    <w:rsid w:val="00890DEA"/>
    <w:rsid w:val="00896B6F"/>
    <w:rsid w:val="00911DAA"/>
    <w:rsid w:val="00923FD1"/>
    <w:rsid w:val="00974431"/>
    <w:rsid w:val="0097636A"/>
    <w:rsid w:val="009A272E"/>
    <w:rsid w:val="009A28BC"/>
    <w:rsid w:val="009C7C78"/>
    <w:rsid w:val="009F7CFB"/>
    <w:rsid w:val="00A029A5"/>
    <w:rsid w:val="00A23590"/>
    <w:rsid w:val="00A355C6"/>
    <w:rsid w:val="00A3712F"/>
    <w:rsid w:val="00A52E7F"/>
    <w:rsid w:val="00A6311B"/>
    <w:rsid w:val="00A67994"/>
    <w:rsid w:val="00A70342"/>
    <w:rsid w:val="00AB1CE5"/>
    <w:rsid w:val="00AB5DAD"/>
    <w:rsid w:val="00AB6AC6"/>
    <w:rsid w:val="00AC0139"/>
    <w:rsid w:val="00AC5ABE"/>
    <w:rsid w:val="00AD696D"/>
    <w:rsid w:val="00AE2FD6"/>
    <w:rsid w:val="00AF3257"/>
    <w:rsid w:val="00AF64C1"/>
    <w:rsid w:val="00B24FF7"/>
    <w:rsid w:val="00B34C29"/>
    <w:rsid w:val="00B51840"/>
    <w:rsid w:val="00BE1A5E"/>
    <w:rsid w:val="00BF2423"/>
    <w:rsid w:val="00C0710C"/>
    <w:rsid w:val="00C23FED"/>
    <w:rsid w:val="00C27E0C"/>
    <w:rsid w:val="00C36C07"/>
    <w:rsid w:val="00C55200"/>
    <w:rsid w:val="00C65184"/>
    <w:rsid w:val="00C7002B"/>
    <w:rsid w:val="00C80EBD"/>
    <w:rsid w:val="00CC16E4"/>
    <w:rsid w:val="00CF4109"/>
    <w:rsid w:val="00CF6552"/>
    <w:rsid w:val="00D467F3"/>
    <w:rsid w:val="00D46B8A"/>
    <w:rsid w:val="00D761DA"/>
    <w:rsid w:val="00D7773D"/>
    <w:rsid w:val="00DC7F66"/>
    <w:rsid w:val="00E1191D"/>
    <w:rsid w:val="00E3157E"/>
    <w:rsid w:val="00E325DE"/>
    <w:rsid w:val="00E34902"/>
    <w:rsid w:val="00E54524"/>
    <w:rsid w:val="00E578B4"/>
    <w:rsid w:val="00E74C26"/>
    <w:rsid w:val="00E7638D"/>
    <w:rsid w:val="00E77F8E"/>
    <w:rsid w:val="00E94094"/>
    <w:rsid w:val="00E95FAB"/>
    <w:rsid w:val="00EB02CD"/>
    <w:rsid w:val="00EE4608"/>
    <w:rsid w:val="00F41D0E"/>
    <w:rsid w:val="00F64975"/>
    <w:rsid w:val="00F76573"/>
    <w:rsid w:val="00F847CE"/>
    <w:rsid w:val="00F92524"/>
    <w:rsid w:val="00FB5017"/>
    <w:rsid w:val="00FD6ADB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4A60"/>
  <w15:chartTrackingRefBased/>
  <w15:docId w15:val="{C560F96B-5C8A-4348-B3F1-60A8CFC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theme="minorBidi"/>
        <w:kern w:val="2"/>
        <w:u w:color="70AD47" w:themeColor="accent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</w:style>
  <w:style w:type="paragraph" w:styleId="10">
    <w:name w:val="heading 1"/>
    <w:basedOn w:val="a2"/>
    <w:next w:val="a2"/>
    <w:link w:val="12"/>
    <w:uiPriority w:val="9"/>
    <w:rsid w:val="00800895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800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800895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40">
    <w:name w:val="heading 4"/>
    <w:basedOn w:val="a2"/>
    <w:next w:val="a2"/>
    <w:link w:val="41"/>
    <w:uiPriority w:val="9"/>
    <w:semiHidden/>
    <w:unhideWhenUsed/>
    <w:qFormat/>
    <w:rsid w:val="008008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">
    <w:name w:val="样式1"/>
    <w:uiPriority w:val="99"/>
    <w:rsid w:val="005A56E5"/>
    <w:pPr>
      <w:numPr>
        <w:numId w:val="1"/>
      </w:numPr>
    </w:pPr>
  </w:style>
  <w:style w:type="paragraph" w:customStyle="1" w:styleId="a6">
    <w:name w:val="练习：正文"/>
    <w:basedOn w:val="a2"/>
    <w:autoRedefine/>
    <w:rsid w:val="00D761DA"/>
    <w:pPr>
      <w:spacing w:beforeLines="50" w:before="50" w:afterLines="50" w:after="50" w:line="288" w:lineRule="auto"/>
      <w:ind w:firstLineChars="200" w:firstLine="200"/>
    </w:pPr>
    <w:rPr>
      <w:rFonts w:ascii="Times New Roman" w:eastAsia="黑体" w:hAnsi="Times New Roman"/>
      <w:sz w:val="24"/>
    </w:rPr>
  </w:style>
  <w:style w:type="paragraph" w:customStyle="1" w:styleId="PR">
    <w:name w:val="PR正文"/>
    <w:basedOn w:val="a2"/>
    <w:autoRedefine/>
    <w:rsid w:val="00CF4109"/>
    <w:pPr>
      <w:spacing w:beforeLines="50" w:before="50" w:afterLines="50" w:after="50" w:line="288" w:lineRule="auto"/>
      <w:ind w:firstLineChars="200" w:firstLine="200"/>
    </w:pPr>
    <w:rPr>
      <w:rFonts w:ascii="Times New Roman" w:eastAsia="黑体" w:hAnsi="Times New Roman"/>
      <w:sz w:val="24"/>
    </w:rPr>
  </w:style>
  <w:style w:type="paragraph" w:styleId="a7">
    <w:name w:val="header"/>
    <w:basedOn w:val="a2"/>
    <w:link w:val="a8"/>
    <w:uiPriority w:val="99"/>
    <w:unhideWhenUsed/>
    <w:rsid w:val="0043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uiPriority w:val="99"/>
    <w:rsid w:val="004366BD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4366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4366BD"/>
    <w:rPr>
      <w:sz w:val="18"/>
      <w:szCs w:val="18"/>
    </w:rPr>
  </w:style>
  <w:style w:type="paragraph" w:customStyle="1" w:styleId="13">
    <w:name w:val="1. 大标题"/>
    <w:basedOn w:val="10"/>
    <w:next w:val="3"/>
    <w:link w:val="14"/>
    <w:rsid w:val="001F27BC"/>
    <w:pPr>
      <w:snapToGrid w:val="0"/>
      <w:spacing w:beforeLines="100" w:before="100" w:afterLines="100" w:after="100" w:line="360" w:lineRule="auto"/>
      <w:jc w:val="center"/>
    </w:pPr>
    <w:rPr>
      <w:rFonts w:ascii="黑体" w:eastAsia="黑体"/>
      <w:sz w:val="36"/>
    </w:rPr>
  </w:style>
  <w:style w:type="paragraph" w:customStyle="1" w:styleId="3">
    <w:name w:val="3一级标题"/>
    <w:basedOn w:val="2"/>
    <w:next w:val="4"/>
    <w:link w:val="32"/>
    <w:qFormat/>
    <w:rsid w:val="00E7638D"/>
    <w:pPr>
      <w:numPr>
        <w:ilvl w:val="1"/>
        <w:numId w:val="15"/>
      </w:numPr>
      <w:snapToGrid w:val="0"/>
      <w:spacing w:beforeLines="50" w:before="50" w:afterLines="50" w:after="50" w:line="240" w:lineRule="auto"/>
    </w:pPr>
    <w:rPr>
      <w:rFonts w:ascii="黑体" w:eastAsia="黑体"/>
      <w:sz w:val="28"/>
    </w:rPr>
  </w:style>
  <w:style w:type="character" w:customStyle="1" w:styleId="12">
    <w:name w:val="标题 1 字符"/>
    <w:basedOn w:val="a3"/>
    <w:link w:val="10"/>
    <w:uiPriority w:val="9"/>
    <w:rsid w:val="00800895"/>
    <w:rPr>
      <w:b/>
      <w:kern w:val="44"/>
      <w:sz w:val="44"/>
      <w:szCs w:val="44"/>
    </w:rPr>
  </w:style>
  <w:style w:type="character" w:customStyle="1" w:styleId="14">
    <w:name w:val="1. 大标题 字符"/>
    <w:basedOn w:val="12"/>
    <w:link w:val="13"/>
    <w:rsid w:val="001F27BC"/>
    <w:rPr>
      <w:rFonts w:ascii="黑体" w:eastAsia="黑体"/>
      <w:b/>
      <w:kern w:val="44"/>
      <w:sz w:val="36"/>
      <w:szCs w:val="44"/>
    </w:rPr>
  </w:style>
  <w:style w:type="paragraph" w:customStyle="1" w:styleId="4">
    <w:name w:val="4二级标题"/>
    <w:basedOn w:val="30"/>
    <w:next w:val="5"/>
    <w:link w:val="42"/>
    <w:qFormat/>
    <w:rsid w:val="00E74C26"/>
    <w:pPr>
      <w:numPr>
        <w:ilvl w:val="2"/>
        <w:numId w:val="15"/>
      </w:numPr>
      <w:snapToGrid w:val="0"/>
      <w:spacing w:beforeLines="50" w:before="50" w:afterLines="50" w:after="50" w:line="240" w:lineRule="auto"/>
    </w:pPr>
    <w:rPr>
      <w:rFonts w:ascii="黑体" w:eastAsia="黑体"/>
      <w:sz w:val="21"/>
    </w:rPr>
  </w:style>
  <w:style w:type="character" w:customStyle="1" w:styleId="20">
    <w:name w:val="标题 2 字符"/>
    <w:basedOn w:val="a3"/>
    <w:link w:val="2"/>
    <w:uiPriority w:val="9"/>
    <w:rsid w:val="0080089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2">
    <w:name w:val="3一级标题 字符"/>
    <w:basedOn w:val="20"/>
    <w:link w:val="3"/>
    <w:rsid w:val="00E7638D"/>
    <w:rPr>
      <w:rFonts w:ascii="黑体" w:eastAsia="黑体" w:hAnsiTheme="majorHAnsi" w:cstheme="majorBidi"/>
      <w:b/>
      <w:sz w:val="28"/>
      <w:szCs w:val="32"/>
    </w:rPr>
  </w:style>
  <w:style w:type="paragraph" w:customStyle="1" w:styleId="5">
    <w:name w:val="5三级标题"/>
    <w:basedOn w:val="40"/>
    <w:next w:val="6"/>
    <w:link w:val="50"/>
    <w:qFormat/>
    <w:rsid w:val="00E74C26"/>
    <w:pPr>
      <w:numPr>
        <w:ilvl w:val="3"/>
        <w:numId w:val="15"/>
      </w:numPr>
      <w:snapToGrid w:val="0"/>
      <w:spacing w:beforeLines="50" w:before="50" w:afterLines="50" w:after="50" w:line="240" w:lineRule="auto"/>
    </w:pPr>
    <w:rPr>
      <w:rFonts w:ascii="黑体" w:eastAsia="黑体"/>
      <w:sz w:val="21"/>
    </w:rPr>
  </w:style>
  <w:style w:type="character" w:customStyle="1" w:styleId="31">
    <w:name w:val="标题 3 字符"/>
    <w:basedOn w:val="a3"/>
    <w:link w:val="30"/>
    <w:uiPriority w:val="9"/>
    <w:semiHidden/>
    <w:rsid w:val="00800895"/>
    <w:rPr>
      <w:b/>
      <w:sz w:val="32"/>
      <w:szCs w:val="32"/>
    </w:rPr>
  </w:style>
  <w:style w:type="character" w:customStyle="1" w:styleId="42">
    <w:name w:val="4二级标题 字符"/>
    <w:basedOn w:val="31"/>
    <w:link w:val="4"/>
    <w:rsid w:val="00E74C26"/>
    <w:rPr>
      <w:rFonts w:ascii="黑体" w:eastAsia="黑体"/>
      <w:b/>
      <w:sz w:val="21"/>
      <w:szCs w:val="32"/>
    </w:rPr>
  </w:style>
  <w:style w:type="paragraph" w:customStyle="1" w:styleId="6">
    <w:name w:val="6括号序列"/>
    <w:basedOn w:val="a1"/>
    <w:link w:val="60"/>
    <w:qFormat/>
    <w:rsid w:val="00E1191D"/>
    <w:pPr>
      <w:numPr>
        <w:ilvl w:val="4"/>
      </w:numPr>
      <w:jc w:val="both"/>
    </w:pPr>
    <w:rPr>
      <w:rFonts w:ascii="宋体"/>
    </w:rPr>
  </w:style>
  <w:style w:type="character" w:customStyle="1" w:styleId="41">
    <w:name w:val="标题 4 字符"/>
    <w:basedOn w:val="a3"/>
    <w:link w:val="40"/>
    <w:uiPriority w:val="9"/>
    <w:semiHidden/>
    <w:rsid w:val="00800895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50">
    <w:name w:val="5三级标题 字符"/>
    <w:basedOn w:val="41"/>
    <w:link w:val="5"/>
    <w:rsid w:val="00E74C26"/>
    <w:rPr>
      <w:rFonts w:ascii="黑体" w:eastAsia="黑体" w:hAnsiTheme="majorHAnsi" w:cstheme="majorBidi"/>
      <w:b/>
      <w:sz w:val="21"/>
      <w:szCs w:val="28"/>
    </w:rPr>
  </w:style>
  <w:style w:type="paragraph" w:customStyle="1" w:styleId="7">
    <w:name w:val="7编号序列"/>
    <w:basedOn w:val="a1"/>
    <w:link w:val="70"/>
    <w:qFormat/>
    <w:rsid w:val="00E1191D"/>
    <w:pPr>
      <w:numPr>
        <w:ilvl w:val="5"/>
      </w:numPr>
    </w:pPr>
  </w:style>
  <w:style w:type="character" w:customStyle="1" w:styleId="60">
    <w:name w:val="6括号序列 字符"/>
    <w:basedOn w:val="a3"/>
    <w:link w:val="6"/>
    <w:rsid w:val="00E1191D"/>
    <w:rPr>
      <w:rFonts w:ascii="宋体" w:eastAsia="宋体" w:hAnsi="Times New Roman"/>
      <w:color w:val="000000" w:themeColor="text1"/>
      <w:sz w:val="21"/>
    </w:rPr>
  </w:style>
  <w:style w:type="paragraph" w:customStyle="1" w:styleId="8">
    <w:name w:val="8字母序列"/>
    <w:basedOn w:val="a1"/>
    <w:link w:val="80"/>
    <w:qFormat/>
    <w:rsid w:val="00E1191D"/>
    <w:pPr>
      <w:numPr>
        <w:ilvl w:val="6"/>
      </w:numPr>
    </w:pPr>
  </w:style>
  <w:style w:type="character" w:customStyle="1" w:styleId="70">
    <w:name w:val="7编号序列 字符"/>
    <w:basedOn w:val="60"/>
    <w:link w:val="7"/>
    <w:rsid w:val="00E1191D"/>
    <w:rPr>
      <w:rFonts w:ascii="Times New Roman" w:eastAsia="宋体" w:hAnsi="Times New Roman"/>
      <w:color w:val="000000" w:themeColor="text1"/>
      <w:sz w:val="21"/>
    </w:rPr>
  </w:style>
  <w:style w:type="paragraph" w:customStyle="1" w:styleId="ab">
    <w:name w:val="批注"/>
    <w:basedOn w:val="8"/>
    <w:link w:val="ac"/>
    <w:rsid w:val="00EB02CD"/>
    <w:pPr>
      <w:numPr>
        <w:ilvl w:val="8"/>
      </w:numPr>
    </w:pPr>
    <w:rPr>
      <w:color w:val="2E74B5" w:themeColor="accent5" w:themeShade="BF"/>
    </w:rPr>
  </w:style>
  <w:style w:type="character" w:customStyle="1" w:styleId="80">
    <w:name w:val="8字母序列 字符"/>
    <w:basedOn w:val="70"/>
    <w:link w:val="8"/>
    <w:rsid w:val="00E1191D"/>
    <w:rPr>
      <w:rFonts w:ascii="Times New Roman" w:eastAsia="宋体" w:hAnsi="Times New Roman"/>
      <w:color w:val="000000" w:themeColor="text1"/>
      <w:sz w:val="21"/>
    </w:rPr>
  </w:style>
  <w:style w:type="paragraph" w:customStyle="1" w:styleId="a1">
    <w:name w:val="论文正文"/>
    <w:link w:val="ad"/>
    <w:qFormat/>
    <w:rsid w:val="00836B3D"/>
    <w:pPr>
      <w:numPr>
        <w:ilvl w:val="8"/>
        <w:numId w:val="15"/>
      </w:numPr>
      <w:snapToGrid w:val="0"/>
      <w:spacing w:line="288" w:lineRule="auto"/>
    </w:pPr>
    <w:rPr>
      <w:rFonts w:ascii="Times New Roman" w:eastAsia="宋体" w:hAnsi="Times New Roman"/>
      <w:color w:val="000000" w:themeColor="text1"/>
      <w:sz w:val="21"/>
    </w:rPr>
  </w:style>
  <w:style w:type="character" w:customStyle="1" w:styleId="ac">
    <w:name w:val="批注 字符"/>
    <w:basedOn w:val="80"/>
    <w:link w:val="ab"/>
    <w:rsid w:val="00EB02CD"/>
    <w:rPr>
      <w:rFonts w:ascii="宋体" w:eastAsia="宋体" w:hAnsi="Times New Roman"/>
      <w:color w:val="2E74B5" w:themeColor="accent5" w:themeShade="BF"/>
      <w:sz w:val="21"/>
    </w:rPr>
  </w:style>
  <w:style w:type="character" w:customStyle="1" w:styleId="ad">
    <w:name w:val="论文正文 字符"/>
    <w:basedOn w:val="ac"/>
    <w:link w:val="a1"/>
    <w:rsid w:val="00836B3D"/>
    <w:rPr>
      <w:rFonts w:ascii="Times New Roman" w:eastAsia="宋体" w:hAnsi="Times New Roman"/>
      <w:color w:val="000000" w:themeColor="text1"/>
      <w:sz w:val="21"/>
    </w:rPr>
  </w:style>
  <w:style w:type="paragraph" w:customStyle="1" w:styleId="ae">
    <w:name w:val="无排序段"/>
    <w:basedOn w:val="a1"/>
    <w:rsid w:val="00D467F3"/>
  </w:style>
  <w:style w:type="paragraph" w:customStyle="1" w:styleId="11">
    <w:name w:val="1.1论文题目"/>
    <w:basedOn w:val="ab"/>
    <w:next w:val="120"/>
    <w:link w:val="110"/>
    <w:qFormat/>
    <w:rsid w:val="00E34902"/>
    <w:pPr>
      <w:numPr>
        <w:ilvl w:val="0"/>
      </w:numPr>
      <w:spacing w:afterLines="150" w:after="150" w:line="360" w:lineRule="auto"/>
      <w:jc w:val="center"/>
    </w:pPr>
    <w:rPr>
      <w:rFonts w:ascii="黑体" w:eastAsia="黑体"/>
      <w:b/>
      <w:color w:val="auto"/>
      <w:sz w:val="32"/>
    </w:rPr>
  </w:style>
  <w:style w:type="paragraph" w:customStyle="1" w:styleId="af">
    <w:name w:val="作者姓名"/>
    <w:next w:val="af0"/>
    <w:qFormat/>
    <w:rsid w:val="00C0710C"/>
    <w:pPr>
      <w:snapToGrid w:val="0"/>
      <w:jc w:val="center"/>
    </w:pPr>
    <w:rPr>
      <w:rFonts w:ascii="仿宋" w:eastAsia="仿宋"/>
      <w:sz w:val="24"/>
    </w:rPr>
  </w:style>
  <w:style w:type="paragraph" w:customStyle="1" w:styleId="af0">
    <w:name w:val="作者单位"/>
    <w:next w:val="21"/>
    <w:link w:val="af1"/>
    <w:qFormat/>
    <w:rsid w:val="00C55200"/>
    <w:pPr>
      <w:snapToGrid w:val="0"/>
      <w:jc w:val="center"/>
    </w:pPr>
    <w:rPr>
      <w:rFonts w:ascii="仿宋" w:eastAsia="仿宋"/>
      <w:sz w:val="18"/>
    </w:rPr>
  </w:style>
  <w:style w:type="paragraph" w:customStyle="1" w:styleId="21">
    <w:name w:val="2摘要"/>
    <w:link w:val="22"/>
    <w:qFormat/>
    <w:rsid w:val="003235F8"/>
    <w:pPr>
      <w:snapToGrid w:val="0"/>
      <w:spacing w:line="312" w:lineRule="auto"/>
      <w:ind w:leftChars="200" w:left="200"/>
    </w:pPr>
    <w:rPr>
      <w:rFonts w:ascii="仿宋" w:eastAsia="仿宋"/>
      <w:sz w:val="21"/>
    </w:rPr>
  </w:style>
  <w:style w:type="character" w:customStyle="1" w:styleId="af1">
    <w:name w:val="作者单位 字符"/>
    <w:basedOn w:val="a3"/>
    <w:link w:val="af0"/>
    <w:rsid w:val="00C55200"/>
    <w:rPr>
      <w:rFonts w:ascii="仿宋" w:eastAsia="仿宋"/>
      <w:sz w:val="18"/>
    </w:rPr>
  </w:style>
  <w:style w:type="paragraph" w:customStyle="1" w:styleId="af2">
    <w:name w:val="关键词"/>
    <w:link w:val="af3"/>
    <w:rsid w:val="00C80EBD"/>
    <w:pPr>
      <w:snapToGrid w:val="0"/>
      <w:spacing w:line="360" w:lineRule="auto"/>
      <w:ind w:firstLineChars="200" w:firstLine="200"/>
    </w:pPr>
    <w:rPr>
      <w:rFonts w:ascii="宋体" w:eastAsia="宋体"/>
      <w:sz w:val="21"/>
    </w:rPr>
  </w:style>
  <w:style w:type="character" w:customStyle="1" w:styleId="22">
    <w:name w:val="2摘要 字符"/>
    <w:basedOn w:val="a3"/>
    <w:link w:val="21"/>
    <w:rsid w:val="003235F8"/>
    <w:rPr>
      <w:rFonts w:ascii="仿宋" w:eastAsia="仿宋"/>
      <w:sz w:val="21"/>
    </w:rPr>
  </w:style>
  <w:style w:type="paragraph" w:customStyle="1" w:styleId="1X">
    <w:name w:val="1级：第X节"/>
    <w:basedOn w:val="a2"/>
    <w:rsid w:val="001B05D6"/>
    <w:pPr>
      <w:numPr>
        <w:numId w:val="12"/>
      </w:numPr>
    </w:pPr>
  </w:style>
  <w:style w:type="character" w:customStyle="1" w:styleId="af3">
    <w:name w:val="关键词 字符"/>
    <w:basedOn w:val="a3"/>
    <w:link w:val="af2"/>
    <w:rsid w:val="00C80EBD"/>
    <w:rPr>
      <w:rFonts w:ascii="宋体" w:eastAsia="宋体"/>
      <w:sz w:val="21"/>
    </w:rPr>
  </w:style>
  <w:style w:type="paragraph" w:customStyle="1" w:styleId="2X">
    <w:name w:val="2级：X、"/>
    <w:basedOn w:val="a2"/>
    <w:rsid w:val="001B05D6"/>
    <w:pPr>
      <w:numPr>
        <w:ilvl w:val="1"/>
        <w:numId w:val="12"/>
      </w:numPr>
    </w:pPr>
  </w:style>
  <w:style w:type="paragraph" w:customStyle="1" w:styleId="3X">
    <w:name w:val="3级：（X）"/>
    <w:basedOn w:val="a2"/>
    <w:rsid w:val="001B05D6"/>
    <w:pPr>
      <w:numPr>
        <w:ilvl w:val="2"/>
        <w:numId w:val="12"/>
      </w:numPr>
    </w:pPr>
  </w:style>
  <w:style w:type="paragraph" w:customStyle="1" w:styleId="4num">
    <w:name w:val="4级：num、"/>
    <w:basedOn w:val="a2"/>
    <w:rsid w:val="001B05D6"/>
    <w:pPr>
      <w:numPr>
        <w:ilvl w:val="3"/>
        <w:numId w:val="12"/>
      </w:numPr>
    </w:pPr>
  </w:style>
  <w:style w:type="paragraph" w:customStyle="1" w:styleId="5num">
    <w:name w:val="5级：（num）"/>
    <w:basedOn w:val="a2"/>
    <w:rsid w:val="001B05D6"/>
    <w:pPr>
      <w:numPr>
        <w:ilvl w:val="4"/>
        <w:numId w:val="12"/>
      </w:numPr>
    </w:pPr>
  </w:style>
  <w:style w:type="paragraph" w:customStyle="1" w:styleId="6num">
    <w:name w:val="6级：圈num"/>
    <w:basedOn w:val="a2"/>
    <w:rsid w:val="001B05D6"/>
    <w:pPr>
      <w:numPr>
        <w:ilvl w:val="5"/>
        <w:numId w:val="12"/>
      </w:numPr>
    </w:pPr>
  </w:style>
  <w:style w:type="paragraph" w:customStyle="1" w:styleId="7x">
    <w:name w:val="7级：x."/>
    <w:basedOn w:val="a2"/>
    <w:rsid w:val="001B05D6"/>
    <w:pPr>
      <w:numPr>
        <w:ilvl w:val="6"/>
        <w:numId w:val="12"/>
      </w:numPr>
    </w:pPr>
  </w:style>
  <w:style w:type="paragraph" w:customStyle="1" w:styleId="a0">
    <w:name w:val="正文（不包括数字）"/>
    <w:basedOn w:val="a2"/>
    <w:rsid w:val="001B05D6"/>
    <w:pPr>
      <w:numPr>
        <w:ilvl w:val="7"/>
        <w:numId w:val="12"/>
      </w:numPr>
    </w:pPr>
  </w:style>
  <w:style w:type="paragraph" w:customStyle="1" w:styleId="9">
    <w:name w:val="9数字序列"/>
    <w:basedOn w:val="8"/>
    <w:link w:val="90"/>
    <w:qFormat/>
    <w:rsid w:val="00E1191D"/>
    <w:pPr>
      <w:numPr>
        <w:ilvl w:val="7"/>
      </w:numPr>
    </w:pPr>
  </w:style>
  <w:style w:type="paragraph" w:customStyle="1" w:styleId="af4">
    <w:name w:val="参考文献"/>
    <w:basedOn w:val="a1"/>
    <w:next w:val="a"/>
    <w:link w:val="af5"/>
    <w:qFormat/>
    <w:rsid w:val="00B51840"/>
    <w:pPr>
      <w:ind w:firstLine="0"/>
    </w:pPr>
    <w:rPr>
      <w:rFonts w:ascii="黑体" w:eastAsia="黑体" w:hAnsi="黑体"/>
      <w:b/>
      <w:sz w:val="28"/>
      <w:szCs w:val="28"/>
    </w:rPr>
  </w:style>
  <w:style w:type="character" w:customStyle="1" w:styleId="90">
    <w:name w:val="9数字序列 字符"/>
    <w:basedOn w:val="70"/>
    <w:link w:val="9"/>
    <w:rsid w:val="00E54524"/>
    <w:rPr>
      <w:rFonts w:ascii="Times New Roman" w:eastAsia="宋体" w:hAnsi="Times New Roman"/>
      <w:color w:val="000000" w:themeColor="text1"/>
      <w:sz w:val="21"/>
    </w:rPr>
  </w:style>
  <w:style w:type="paragraph" w:customStyle="1" w:styleId="a">
    <w:name w:val="文献编号"/>
    <w:basedOn w:val="a1"/>
    <w:link w:val="af6"/>
    <w:qFormat/>
    <w:rsid w:val="00B51840"/>
    <w:pPr>
      <w:numPr>
        <w:ilvl w:val="0"/>
        <w:numId w:val="14"/>
      </w:numPr>
    </w:pPr>
  </w:style>
  <w:style w:type="character" w:customStyle="1" w:styleId="af5">
    <w:name w:val="参考文献 字符"/>
    <w:basedOn w:val="ad"/>
    <w:link w:val="af4"/>
    <w:rsid w:val="00B51840"/>
    <w:rPr>
      <w:rFonts w:ascii="黑体" w:eastAsia="黑体" w:hAnsi="黑体"/>
      <w:b/>
      <w:color w:val="000000" w:themeColor="text1"/>
      <w:sz w:val="28"/>
      <w:szCs w:val="28"/>
    </w:rPr>
  </w:style>
  <w:style w:type="paragraph" w:customStyle="1" w:styleId="af7">
    <w:name w:val="红色批注"/>
    <w:basedOn w:val="ab"/>
    <w:link w:val="af8"/>
    <w:qFormat/>
    <w:rsid w:val="001266EA"/>
    <w:rPr>
      <w:color w:val="FF0000"/>
      <w:sz w:val="18"/>
    </w:rPr>
  </w:style>
  <w:style w:type="character" w:customStyle="1" w:styleId="af6">
    <w:name w:val="文献编号 字符"/>
    <w:basedOn w:val="ad"/>
    <w:link w:val="a"/>
    <w:rsid w:val="00B51840"/>
    <w:rPr>
      <w:rFonts w:ascii="Times New Roman" w:eastAsia="宋体" w:hAnsi="Times New Roman"/>
      <w:color w:val="000000" w:themeColor="text1"/>
      <w:sz w:val="21"/>
    </w:rPr>
  </w:style>
  <w:style w:type="paragraph" w:customStyle="1" w:styleId="af9">
    <w:name w:val="蓝色批注"/>
    <w:basedOn w:val="af7"/>
    <w:link w:val="afa"/>
    <w:qFormat/>
    <w:rsid w:val="001266EA"/>
    <w:rPr>
      <w:color w:val="00B0F0"/>
    </w:rPr>
  </w:style>
  <w:style w:type="character" w:customStyle="1" w:styleId="af8">
    <w:name w:val="红色批注 字符"/>
    <w:basedOn w:val="ac"/>
    <w:link w:val="af7"/>
    <w:rsid w:val="001266EA"/>
    <w:rPr>
      <w:rFonts w:ascii="Times New Roman" w:eastAsia="宋体" w:hAnsi="Times New Roman"/>
      <w:color w:val="FF0000"/>
      <w:sz w:val="18"/>
    </w:rPr>
  </w:style>
  <w:style w:type="paragraph" w:customStyle="1" w:styleId="120">
    <w:name w:val="1.2二级题目"/>
    <w:basedOn w:val="11"/>
    <w:link w:val="121"/>
    <w:qFormat/>
    <w:rsid w:val="00E34902"/>
    <w:pPr>
      <w:spacing w:line="240" w:lineRule="auto"/>
      <w:ind w:firstLineChars="200" w:firstLine="200"/>
    </w:pPr>
    <w:rPr>
      <w:rFonts w:ascii="隶书" w:eastAsia="隶书"/>
      <w:sz w:val="28"/>
    </w:rPr>
  </w:style>
  <w:style w:type="character" w:customStyle="1" w:styleId="afa">
    <w:name w:val="蓝色批注 字符"/>
    <w:basedOn w:val="af8"/>
    <w:link w:val="af9"/>
    <w:rsid w:val="001266EA"/>
    <w:rPr>
      <w:rFonts w:ascii="Times New Roman" w:eastAsia="宋体" w:hAnsi="Times New Roman"/>
      <w:color w:val="00B0F0"/>
      <w:sz w:val="18"/>
    </w:rPr>
  </w:style>
  <w:style w:type="character" w:customStyle="1" w:styleId="110">
    <w:name w:val="1.1论文题目 字符"/>
    <w:basedOn w:val="ac"/>
    <w:link w:val="11"/>
    <w:rsid w:val="00E34902"/>
    <w:rPr>
      <w:rFonts w:ascii="黑体" w:eastAsia="黑体" w:hAnsi="Times New Roman"/>
      <w:b/>
      <w:color w:val="2E74B5" w:themeColor="accent5" w:themeShade="BF"/>
      <w:sz w:val="32"/>
    </w:rPr>
  </w:style>
  <w:style w:type="character" w:customStyle="1" w:styleId="121">
    <w:name w:val="1.2二级题目 字符"/>
    <w:basedOn w:val="110"/>
    <w:link w:val="120"/>
    <w:rsid w:val="00E34902"/>
    <w:rPr>
      <w:rFonts w:ascii="隶书" w:eastAsia="隶书" w:hAnsi="Times New Roman"/>
      <w:b/>
      <w:color w:val="2E74B5" w:themeColor="accent5" w:themeShade="BF"/>
      <w:sz w:val="28"/>
    </w:rPr>
  </w:style>
  <w:style w:type="paragraph" w:styleId="afb">
    <w:name w:val="No Spacing"/>
    <w:uiPriority w:val="1"/>
    <w:qFormat/>
    <w:rsid w:val="0004588B"/>
    <w:pPr>
      <w:widowControl w:val="0"/>
      <w:jc w:val="both"/>
    </w:pPr>
    <w:rPr>
      <w:rFonts w:asciiTheme="minorHAnsi" w:eastAsiaTheme="minorEastAsia" w:hAnsiTheme="minorHAnsi"/>
      <w:noProof/>
      <w:sz w:val="21"/>
      <w:szCs w:val="22"/>
    </w:rPr>
  </w:style>
  <w:style w:type="paragraph" w:styleId="afc">
    <w:name w:val="List Paragraph"/>
    <w:basedOn w:val="a2"/>
    <w:uiPriority w:val="34"/>
    <w:rsid w:val="00EE4608"/>
    <w:pPr>
      <w:ind w:firstLineChars="200" w:firstLine="420"/>
    </w:pPr>
  </w:style>
  <w:style w:type="table" w:styleId="43">
    <w:name w:val="Grid Table 4"/>
    <w:basedOn w:val="a4"/>
    <w:uiPriority w:val="49"/>
    <w:rsid w:val="00A52E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d">
    <w:name w:val="Hyperlink"/>
    <w:basedOn w:val="a3"/>
    <w:uiPriority w:val="99"/>
    <w:unhideWhenUsed/>
    <w:rsid w:val="00CC16E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CC1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irrors.tuna.tsinghua.edu.cn/anaconda/archi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&#27169;&#26495;\&#21271;&#22806;&#35838;&#31243;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DA31F-9B72-4E17-A0C8-6815171A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北外课程论文模板.dotx</Template>
  <TotalTime>258</TotalTime>
  <Pages>10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赵彦博</dc:creator>
  <cp:keywords/>
  <dc:description/>
  <cp:lastModifiedBy>赵 彦博</cp:lastModifiedBy>
  <cp:revision>14</cp:revision>
  <dcterms:created xsi:type="dcterms:W3CDTF">2021-02-17T15:05:00Z</dcterms:created>
  <dcterms:modified xsi:type="dcterms:W3CDTF">2021-02-19T02:30:00Z</dcterms:modified>
</cp:coreProperties>
</file>